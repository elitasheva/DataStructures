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F4D" w:rsidRDefault="00976F4D" w:rsidP="004D761D">
      <w:pPr>
        <w:pStyle w:val="Heading1"/>
        <w:jc w:val="center"/>
      </w:pPr>
      <w:r>
        <w:t>Shopping Center – Sample Exam Problem</w:t>
      </w:r>
    </w:p>
    <w:p w:rsidR="00976F4D" w:rsidRDefault="00976F4D" w:rsidP="004D761D">
      <w:r>
        <w:t xml:space="preserve">This document describes a </w:t>
      </w:r>
      <w:r w:rsidRPr="003C504D">
        <w:rPr>
          <w:b/>
        </w:rPr>
        <w:t>sample exam problem</w:t>
      </w:r>
      <w:r>
        <w:t xml:space="preserve"> for the </w:t>
      </w:r>
      <w:hyperlink r:id="rId7" w:history="1">
        <w:r>
          <w:rPr>
            <w:rStyle w:val="Hyperlink"/>
            <w:rFonts w:cs="Arial"/>
            <w:noProof/>
          </w:rPr>
          <w:t>"Data Structures" course @ Software University</w:t>
        </w:r>
      </w:hyperlink>
      <w:r>
        <w:t xml:space="preserve"> along with a step-by-step guidelines how to solve it.</w:t>
      </w:r>
    </w:p>
    <w:p w:rsidR="00976F4D" w:rsidRDefault="00976F4D" w:rsidP="008D5DFC">
      <w:pPr>
        <w:pStyle w:val="Heading2"/>
        <w:numPr>
          <w:ilvl w:val="0"/>
          <w:numId w:val="0"/>
        </w:numPr>
      </w:pPr>
      <w:r>
        <w:t>Problem Description</w:t>
      </w:r>
    </w:p>
    <w:p w:rsidR="00976F4D" w:rsidRDefault="00976F4D" w:rsidP="000E03EC">
      <w:r>
        <w:t xml:space="preserve">A </w:t>
      </w:r>
      <w:r>
        <w:rPr>
          <w:b/>
        </w:rPr>
        <w:t>shopping center</w:t>
      </w:r>
      <w:r>
        <w:t xml:space="preserve"> keeps a set of </w:t>
      </w:r>
      <w:r w:rsidRPr="009A3BAB">
        <w:rPr>
          <w:b/>
        </w:rPr>
        <w:t>products</w:t>
      </w:r>
      <w:r>
        <w:t xml:space="preserve">. Each product has </w:t>
      </w:r>
      <w:r w:rsidRPr="009A3BAB">
        <w:rPr>
          <w:b/>
        </w:rPr>
        <w:t>name</w:t>
      </w:r>
      <w:r>
        <w:t xml:space="preserve">, </w:t>
      </w:r>
      <w:r w:rsidRPr="009A3BAB">
        <w:rPr>
          <w:b/>
        </w:rPr>
        <w:t>price</w:t>
      </w:r>
      <w:r>
        <w:t xml:space="preserve"> and </w:t>
      </w:r>
      <w:r w:rsidRPr="009A3BAB">
        <w:rPr>
          <w:b/>
        </w:rPr>
        <w:t>producer</w:t>
      </w:r>
      <w:r>
        <w:t xml:space="preserve">. Your task is to model the shopping center and design a </w:t>
      </w:r>
      <w:r w:rsidRPr="009A3BAB">
        <w:rPr>
          <w:b/>
        </w:rPr>
        <w:t>data structure holding the products</w:t>
      </w:r>
      <w:r>
        <w:t xml:space="preserve">. Write a program that executes </w:t>
      </w:r>
      <w:r w:rsidRPr="00252525">
        <w:rPr>
          <w:b/>
        </w:rPr>
        <w:t>N</w:t>
      </w:r>
      <w:r>
        <w:t xml:space="preserve"> commands, given in the input</w:t>
      </w:r>
      <w:r>
        <w:rPr>
          <w:noProof/>
        </w:rPr>
        <w:t xml:space="preserve"> (</w:t>
      </w:r>
      <w:r>
        <w:t>a single command at a line):</w:t>
      </w:r>
    </w:p>
    <w:p w:rsidR="00976F4D" w:rsidRDefault="00976F4D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AddProduct</w:t>
      </w:r>
      <w:r w:rsidRPr="00C60308">
        <w:t xml:space="preserve"> </w:t>
      </w:r>
      <w:r w:rsidRPr="00C60308">
        <w:rPr>
          <w:rStyle w:val="CodeChar"/>
        </w:rPr>
        <w:t>name;price;producer</w:t>
      </w:r>
      <w:r>
        <w:rPr>
          <w:b/>
          <w:noProof/>
        </w:rPr>
        <w:t xml:space="preserve"> </w:t>
      </w:r>
      <w:r>
        <w:t>– adds a product by given name, price and producer. If a product with the same name / producer/ price already exists, the newly added product does not affect the existing ones (duplicates are allowed). As a result the command prints “</w:t>
      </w:r>
      <w:r>
        <w:rPr>
          <w:b/>
        </w:rPr>
        <w:t>Product added</w:t>
      </w:r>
      <w:r>
        <w:t>”.</w:t>
      </w:r>
    </w:p>
    <w:p w:rsidR="00976F4D" w:rsidRDefault="00976F4D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</w:rPr>
        <w:t xml:space="preserve"> </w:t>
      </w:r>
      <w:r>
        <w:t>– deletes all products matching given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976F4D" w:rsidRDefault="00976F4D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DeleteProducts</w:t>
      </w:r>
      <w:r w:rsidRPr="00C60308">
        <w:t xml:space="preserve"> </w:t>
      </w:r>
      <w:r w:rsidRPr="00C60308">
        <w:rPr>
          <w:rStyle w:val="CodeChar"/>
        </w:rPr>
        <w:t>name;producer</w:t>
      </w:r>
      <w:r>
        <w:rPr>
          <w:noProof/>
        </w:rPr>
        <w:t xml:space="preserve"> </w:t>
      </w:r>
      <w:r>
        <w:t>– deletes all products matching given product name and producer. As a result the command prints “</w:t>
      </w:r>
      <w:r>
        <w:rPr>
          <w:b/>
        </w:rPr>
        <w:t>X products deleted</w:t>
      </w:r>
      <w:r>
        <w:t xml:space="preserve">” where </w:t>
      </w:r>
      <w:r>
        <w:rPr>
          <w:b/>
        </w:rPr>
        <w:t>X</w:t>
      </w:r>
      <w:r>
        <w:t xml:space="preserve"> is the number of deleted products or “</w:t>
      </w:r>
      <w:r>
        <w:rPr>
          <w:b/>
        </w:rPr>
        <w:t>No products found</w:t>
      </w:r>
      <w:r>
        <w:t>” if no such products exist.</w:t>
      </w:r>
    </w:p>
    <w:p w:rsidR="00976F4D" w:rsidRDefault="00976F4D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FindProductsByName</w:t>
      </w:r>
      <w:r w:rsidRPr="00C60308">
        <w:t xml:space="preserve"> </w:t>
      </w:r>
      <w:r w:rsidRPr="00C60308">
        <w:rPr>
          <w:rStyle w:val="CodeChar"/>
        </w:rPr>
        <w:t>name</w:t>
      </w:r>
      <w:r>
        <w:t xml:space="preserve"> – finds all products by given product name.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Print each product on a separate line. If no products exist with the specified name, the command prints “</w:t>
      </w:r>
      <w:r>
        <w:rPr>
          <w:b/>
        </w:rPr>
        <w:t>No products found</w:t>
      </w:r>
      <w:r>
        <w:t>”.</w:t>
      </w:r>
    </w:p>
    <w:p w:rsidR="00976F4D" w:rsidRDefault="00976F4D" w:rsidP="00187D70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FindProductsByProducer</w:t>
      </w:r>
      <w:r w:rsidRPr="00C60308">
        <w:t xml:space="preserve"> </w:t>
      </w:r>
      <w:r w:rsidRPr="00C60308">
        <w:rPr>
          <w:rStyle w:val="CodeChar"/>
        </w:rPr>
        <w:t>producer</w:t>
      </w:r>
      <w:r>
        <w:rPr>
          <w:b/>
          <w:noProof/>
        </w:rPr>
        <w:t xml:space="preserve"> </w:t>
      </w:r>
      <w:r>
        <w:t xml:space="preserve">– finds all products by given producer.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single line</w:t>
      </w:r>
      <w:r>
        <w:rPr>
          <w:b/>
        </w:rPr>
        <w:t>.</w:t>
      </w:r>
      <w:r>
        <w:t xml:space="preserve"> If no products exist by the specified producer, the command prints “</w:t>
      </w:r>
      <w:r>
        <w:rPr>
          <w:b/>
        </w:rPr>
        <w:t>No products found</w:t>
      </w:r>
      <w:r>
        <w:t>”.</w:t>
      </w:r>
    </w:p>
    <w:p w:rsidR="00976F4D" w:rsidRDefault="00976F4D" w:rsidP="000E03EC">
      <w:pPr>
        <w:numPr>
          <w:ilvl w:val="0"/>
          <w:numId w:val="30"/>
        </w:numPr>
        <w:spacing w:before="120" w:after="120" w:line="240" w:lineRule="auto"/>
        <w:jc w:val="both"/>
      </w:pPr>
      <w:r w:rsidRPr="00C60308">
        <w:rPr>
          <w:rStyle w:val="CodeChar"/>
        </w:rPr>
        <w:t>FindProductsByPriceRange</w:t>
      </w:r>
      <w:r w:rsidRPr="00C60308">
        <w:t xml:space="preserve"> </w:t>
      </w:r>
      <w:r w:rsidRPr="00C60308">
        <w:rPr>
          <w:rStyle w:val="CodeChar"/>
        </w:rPr>
        <w:t>fromPrice;toPrice</w:t>
      </w:r>
      <w:r>
        <w:t xml:space="preserve"> – finds all products whose price is greater or equal than </w:t>
      </w:r>
      <w:r>
        <w:rPr>
          <w:b/>
          <w:noProof/>
        </w:rPr>
        <w:t>fromPrice</w:t>
      </w:r>
      <w:r>
        <w:t xml:space="preserve"> and less or equal than </w:t>
      </w:r>
      <w:r>
        <w:rPr>
          <w:b/>
          <w:noProof/>
        </w:rPr>
        <w:t>toPrice</w:t>
      </w:r>
      <w:r>
        <w:t xml:space="preserve">. As a result the command prints a list of products in format </w:t>
      </w:r>
      <w:r>
        <w:rPr>
          <w:b/>
          <w:noProof/>
        </w:rPr>
        <w:t>{name;producer;price}</w:t>
      </w:r>
      <w:r>
        <w:t>, ordered by name, producer and price. You should print each product on a separate line. If no products exist within the specified price range, the command prints “</w:t>
      </w:r>
      <w:r>
        <w:rPr>
          <w:b/>
        </w:rPr>
        <w:t>No products found</w:t>
      </w:r>
      <w:r>
        <w:t>”.</w:t>
      </w:r>
    </w:p>
    <w:p w:rsidR="00976F4D" w:rsidRDefault="00976F4D" w:rsidP="000E03EC">
      <w:pPr>
        <w:rPr>
          <w:noProof/>
        </w:rPr>
      </w:pPr>
      <w:r>
        <w:rPr>
          <w:noProof/>
        </w:rPr>
        <w:t xml:space="preserve">All string matching operations are </w:t>
      </w:r>
      <w:r w:rsidRPr="00580849">
        <w:rPr>
          <w:b/>
          <w:noProof/>
        </w:rPr>
        <w:t>case-sensetive</w:t>
      </w:r>
      <w:r>
        <w:rPr>
          <w:noProof/>
        </w:rPr>
        <w:t>.</w:t>
      </w:r>
    </w:p>
    <w:p w:rsidR="00976F4D" w:rsidRPr="00552A9F" w:rsidRDefault="00976F4D" w:rsidP="009A234A">
      <w:pPr>
        <w:pStyle w:val="Heading3"/>
        <w:numPr>
          <w:ilvl w:val="0"/>
          <w:numId w:val="0"/>
        </w:numPr>
      </w:pPr>
      <w:r w:rsidRPr="00552A9F">
        <w:t>Input</w:t>
      </w:r>
    </w:p>
    <w:p w:rsidR="00976F4D" w:rsidRDefault="00976F4D" w:rsidP="000E03EC">
      <w:r>
        <w:t>The i</w:t>
      </w:r>
      <w:r w:rsidRPr="00552A9F">
        <w:t xml:space="preserve">nput data </w:t>
      </w:r>
      <w:r>
        <w:t xml:space="preserve">should be </w:t>
      </w:r>
      <w:r w:rsidRPr="00552A9F">
        <w:t xml:space="preserve">read </w:t>
      </w:r>
      <w:r>
        <w:t>from</w:t>
      </w:r>
      <w:r w:rsidRPr="00552A9F">
        <w:t xml:space="preserve"> the console.</w:t>
      </w:r>
    </w:p>
    <w:p w:rsidR="00976F4D" w:rsidRDefault="00976F4D" w:rsidP="008D5DFC">
      <w:pPr>
        <w:pStyle w:val="ListParagraph"/>
        <w:numPr>
          <w:ilvl w:val="0"/>
          <w:numId w:val="31"/>
        </w:numPr>
      </w:pPr>
      <w:r>
        <w:t xml:space="preserve">At the first line you will be given the number </w:t>
      </w:r>
      <w:r w:rsidRPr="008D5DFC">
        <w:rPr>
          <w:b/>
        </w:rPr>
        <w:t>N</w:t>
      </w:r>
      <w:r>
        <w:t xml:space="preserve"> of the commands.</w:t>
      </w:r>
    </w:p>
    <w:p w:rsidR="00976F4D" w:rsidRDefault="00976F4D" w:rsidP="008D5DFC">
      <w:pPr>
        <w:pStyle w:val="ListParagraph"/>
        <w:numPr>
          <w:ilvl w:val="0"/>
          <w:numId w:val="31"/>
        </w:numPr>
      </w:pPr>
      <w:r>
        <w:t xml:space="preserve">At each of the next </w:t>
      </w:r>
      <w:r w:rsidRPr="008D5DFC">
        <w:rPr>
          <w:b/>
        </w:rPr>
        <w:t>N</w:t>
      </w:r>
      <w:r>
        <w:t xml:space="preserve"> lines you will be given a command in the format described above.</w:t>
      </w:r>
    </w:p>
    <w:p w:rsidR="00976F4D" w:rsidRPr="00552A9F" w:rsidRDefault="00976F4D" w:rsidP="008D5DFC">
      <w:r w:rsidRPr="00552A9F">
        <w:t>The input data will always be valid and in the described</w:t>
      </w:r>
      <w:r w:rsidRPr="000439B0">
        <w:t xml:space="preserve"> </w:t>
      </w:r>
      <w:r w:rsidRPr="00552A9F">
        <w:t>format. There is no need to check it explicitly.</w:t>
      </w:r>
    </w:p>
    <w:p w:rsidR="00976F4D" w:rsidRPr="00552A9F" w:rsidRDefault="00976F4D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lang w:eastAsia="ja-JP"/>
        </w:rPr>
        <w:t>Output</w:t>
      </w:r>
    </w:p>
    <w:p w:rsidR="00976F4D" w:rsidRPr="00552A9F" w:rsidRDefault="00976F4D" w:rsidP="000E03EC">
      <w:r w:rsidRPr="00552A9F">
        <w:t xml:space="preserve">The output data </w:t>
      </w:r>
      <w:r>
        <w:t>should</w:t>
      </w:r>
      <w:r w:rsidRPr="00552A9F">
        <w:t xml:space="preserve"> be printed on the console.</w:t>
      </w:r>
    </w:p>
    <w:p w:rsidR="00976F4D" w:rsidRPr="00552A9F" w:rsidRDefault="00976F4D" w:rsidP="000E03EC">
      <w:r>
        <w:t>The output should contain the output from each command from the input</w:t>
      </w:r>
      <w:r>
        <w:rPr>
          <w:lang w:val="bg-BG"/>
        </w:rPr>
        <w:t>.</w:t>
      </w:r>
    </w:p>
    <w:p w:rsidR="00976F4D" w:rsidRPr="00552A9F" w:rsidRDefault="00976F4D" w:rsidP="009A234A">
      <w:pPr>
        <w:pStyle w:val="Heading3"/>
        <w:numPr>
          <w:ilvl w:val="0"/>
          <w:numId w:val="0"/>
        </w:numPr>
      </w:pPr>
      <w:r w:rsidRPr="00552A9F">
        <w:t>Constraints</w:t>
      </w:r>
    </w:p>
    <w:p w:rsidR="00976F4D" w:rsidRDefault="00976F4D" w:rsidP="008D5DFC">
      <w:pPr>
        <w:numPr>
          <w:ilvl w:val="0"/>
          <w:numId w:val="29"/>
        </w:numPr>
        <w:spacing w:before="60" w:after="60" w:line="240" w:lineRule="auto"/>
      </w:pPr>
      <w:r w:rsidRPr="00252525">
        <w:rPr>
          <w:b/>
        </w:rPr>
        <w:t>N</w:t>
      </w:r>
      <w:r>
        <w:t xml:space="preserve"> will be between 1 and 50 000, inclusive.</w:t>
      </w:r>
    </w:p>
    <w:p w:rsidR="00976F4D" w:rsidRDefault="00976F4D" w:rsidP="008D5DFC">
      <w:pPr>
        <w:numPr>
          <w:ilvl w:val="0"/>
          <w:numId w:val="29"/>
        </w:numPr>
        <w:spacing w:before="60" w:after="60" w:line="240" w:lineRule="auto"/>
      </w:pPr>
      <w:r>
        <w:t>All strings specified in the commands (e.g. product names and producers) consist of alphabetical characters, numbers and spaces. Strings are case-sensitive.</w:t>
      </w:r>
    </w:p>
    <w:p w:rsidR="00976F4D" w:rsidRDefault="00976F4D" w:rsidP="008D5DFC">
      <w:pPr>
        <w:numPr>
          <w:ilvl w:val="0"/>
          <w:numId w:val="29"/>
        </w:numPr>
        <w:spacing w:before="60" w:after="60" w:line="240" w:lineRule="auto"/>
      </w:pPr>
      <w:r>
        <w:t>Prices are given as real numbers with up to 2 digits after the decimal point, (e.g. 133.58, 320.3, or 10)</w:t>
      </w:r>
    </w:p>
    <w:p w:rsidR="00976F4D" w:rsidRDefault="00976F4D" w:rsidP="008D5DFC">
      <w:pPr>
        <w:numPr>
          <w:ilvl w:val="0"/>
          <w:numId w:val="29"/>
        </w:numPr>
        <w:spacing w:before="60" w:after="60" w:line="240" w:lineRule="auto"/>
      </w:pPr>
      <w:r>
        <w:t>The ‘</w:t>
      </w:r>
      <w:r w:rsidRPr="0015682E">
        <w:rPr>
          <w:rStyle w:val="CodeChar"/>
        </w:rPr>
        <w:t>.</w:t>
      </w:r>
      <w:r>
        <w:t>’ symbol is used as decimal separator.</w:t>
      </w:r>
    </w:p>
    <w:p w:rsidR="00976F4D" w:rsidRDefault="00976F4D" w:rsidP="008D5DFC">
      <w:pPr>
        <w:numPr>
          <w:ilvl w:val="0"/>
          <w:numId w:val="29"/>
        </w:numPr>
        <w:spacing w:before="60" w:after="60" w:line="240" w:lineRule="auto"/>
      </w:pPr>
      <w:r>
        <w:t xml:space="preserve">Prices should be printed with exactly </w:t>
      </w:r>
      <w:r w:rsidRPr="00E62627">
        <w:rPr>
          <w:b/>
        </w:rPr>
        <w:t>2 digits</w:t>
      </w:r>
      <w:r>
        <w:t xml:space="preserve"> after the decimal point (e.g. 320.30 instead of 320.3).</w:t>
      </w:r>
    </w:p>
    <w:p w:rsidR="00976F4D" w:rsidRPr="008D5DFC" w:rsidRDefault="00976F4D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lang w:eastAsia="ja-JP"/>
        </w:rPr>
        <w:t>Allowed working time for your program</w:t>
      </w:r>
      <w:r>
        <w:rPr>
          <w:lang w:eastAsia="ja-JP"/>
        </w:rPr>
        <w:t xml:space="preserve">: </w:t>
      </w:r>
      <w:r w:rsidRPr="00E62627">
        <w:rPr>
          <w:b/>
          <w:lang w:eastAsia="ja-JP"/>
        </w:rPr>
        <w:t>1</w:t>
      </w:r>
      <w:r>
        <w:rPr>
          <w:b/>
          <w:lang w:eastAsia="ja-JP"/>
        </w:rPr>
        <w:t>.00</w:t>
      </w:r>
      <w:r w:rsidRPr="00E62627">
        <w:rPr>
          <w:b/>
          <w:lang w:eastAsia="ja-JP"/>
        </w:rPr>
        <w:t xml:space="preserve"> seconds</w:t>
      </w:r>
      <w:r>
        <w:rPr>
          <w:lang w:eastAsia="ja-JP"/>
        </w:rPr>
        <w:t xml:space="preserve"> (at the judge environment).</w:t>
      </w:r>
    </w:p>
    <w:p w:rsidR="00976F4D" w:rsidRPr="008D5DFC" w:rsidRDefault="00976F4D" w:rsidP="008D5DFC">
      <w:pPr>
        <w:numPr>
          <w:ilvl w:val="0"/>
          <w:numId w:val="29"/>
        </w:numPr>
        <w:spacing w:before="60" w:after="60" w:line="240" w:lineRule="auto"/>
        <w:ind w:left="714" w:hanging="357"/>
        <w:rPr>
          <w:b/>
        </w:rPr>
      </w:pPr>
      <w:r w:rsidRPr="00552A9F">
        <w:rPr>
          <w:lang w:eastAsia="ja-JP"/>
        </w:rPr>
        <w:t xml:space="preserve">Allowed memory: </w:t>
      </w:r>
      <w:r w:rsidRPr="00E62627">
        <w:rPr>
          <w:b/>
          <w:lang w:eastAsia="ja-JP"/>
        </w:rPr>
        <w:t>32</w:t>
      </w:r>
      <w:r w:rsidRPr="00E62627">
        <w:rPr>
          <w:b/>
        </w:rPr>
        <w:t xml:space="preserve"> MB</w:t>
      </w:r>
      <w:r w:rsidRPr="00552A9F">
        <w:t>.</w:t>
      </w:r>
    </w:p>
    <w:p w:rsidR="00976F4D" w:rsidRPr="00552A9F" w:rsidRDefault="00976F4D" w:rsidP="009A234A">
      <w:pPr>
        <w:pStyle w:val="Heading3"/>
        <w:numPr>
          <w:ilvl w:val="0"/>
          <w:numId w:val="0"/>
        </w:numPr>
        <w:rPr>
          <w:lang w:eastAsia="ja-JP"/>
        </w:rPr>
      </w:pPr>
      <w:r w:rsidRPr="00552A9F">
        <w:rPr>
          <w:lang w:eastAsia="ja-JP"/>
        </w:rPr>
        <w:t>Examples</w:t>
      </w:r>
    </w:p>
    <w:tbl>
      <w:tblPr>
        <w:tblW w:w="10348" w:type="dxa"/>
        <w:tblInd w:w="100" w:type="dxa"/>
        <w:tblLook w:val="0000"/>
      </w:tblPr>
      <w:tblGrid>
        <w:gridCol w:w="5529"/>
        <w:gridCol w:w="4819"/>
      </w:tblGrid>
      <w:tr w:rsidR="00976F4D" w:rsidRPr="008D7912" w:rsidTr="003B4A7D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F4D" w:rsidRPr="008D7912" w:rsidRDefault="00976F4D" w:rsidP="00EA10E4">
            <w:pPr>
              <w:spacing w:after="0"/>
              <w:rPr>
                <w:rStyle w:val="Strong"/>
                <w:rFonts w:cs="Arial"/>
                <w:noProof/>
              </w:rPr>
            </w:pPr>
            <w:r w:rsidRPr="008D7912">
              <w:rPr>
                <w:rStyle w:val="Strong"/>
                <w:rFonts w:cs="Arial"/>
                <w:noProof/>
              </w:rPr>
              <w:t>Input Example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76F4D" w:rsidRPr="008D7912" w:rsidRDefault="00976F4D" w:rsidP="00EA10E4">
            <w:pPr>
              <w:spacing w:after="0"/>
              <w:rPr>
                <w:rStyle w:val="Strong"/>
                <w:rFonts w:cs="Arial"/>
                <w:noProof/>
              </w:rPr>
            </w:pPr>
            <w:r w:rsidRPr="008D7912">
              <w:rPr>
                <w:rStyle w:val="Strong"/>
                <w:rFonts w:cs="Arial"/>
                <w:noProof/>
              </w:rPr>
              <w:t>Output Example</w:t>
            </w:r>
          </w:p>
        </w:tc>
      </w:tr>
      <w:tr w:rsidR="00976F4D" w:rsidRPr="008D7912" w:rsidTr="00EA10E4">
        <w:trPr>
          <w:trHeight w:val="20"/>
        </w:trPr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17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AddProduct IdeaPad Z560;1536.50;Lenovo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AddProduct ThinkPad T410;3000;Lenovo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AddProduct VAIO Z13;4099.99;Sony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AddProduct CLS 63 AMG;200000;Mercedes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FindProductsByName CLS 63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FindProductsByName cls 63 amg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AddProduct 320i;10000;BMW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FindProductsByName 320i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AddProduct G560;999;Lenovo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FindProductsByProducer Lenovo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DeleteProducts Lenovo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FindProductsByProducer Lenovo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FindProductsByPriceRange 100000;200000</w:t>
            </w:r>
          </w:p>
          <w:p w:rsidR="00976F4D" w:rsidRPr="008D7912" w:rsidRDefault="00976F4D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DeleteProducts Beer;Ariana</w:t>
            </w:r>
          </w:p>
          <w:p w:rsidR="00976F4D" w:rsidRPr="008D7912" w:rsidRDefault="00976F4D" w:rsidP="00CF2358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DeleteProducts CLS 63 AMG;Mercedes</w:t>
            </w:r>
          </w:p>
          <w:p w:rsidR="00976F4D" w:rsidRPr="008D7912" w:rsidRDefault="00976F4D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FindProductsByName CLS 63 AMG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Product added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Product added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Product added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{CLS 63 AMG;Mercedes;200000.00}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No products found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Product added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{320i;BMW;10000.00}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Product added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{G560;Lenovo;999.00}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{IdeaPad Z560;Lenovo;1536.50}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{ThinkPad T410;Lenovo;3000.00}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3 products deleted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  <w:color w:val="FF0000"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  <w:p w:rsidR="00976F4D" w:rsidRPr="008D7912" w:rsidRDefault="00976F4D" w:rsidP="00EA10E4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</w:rPr>
              <w:t>{CLS 63 AMG;Mercedes;200000.00}</w:t>
            </w:r>
          </w:p>
          <w:p w:rsidR="00976F4D" w:rsidRPr="008D7912" w:rsidRDefault="00976F4D" w:rsidP="00CF2358">
            <w:pPr>
              <w:spacing w:after="0"/>
              <w:rPr>
                <w:rFonts w:ascii="Consolas" w:hAnsi="Consolas" w:cs="Consolas"/>
                <w:bCs/>
                <w:noProof/>
                <w:color w:val="00B0F0"/>
              </w:rPr>
            </w:pPr>
            <w:r w:rsidRPr="008D7912">
              <w:rPr>
                <w:rFonts w:ascii="Consolas" w:hAnsi="Consolas" w:cs="Consolas"/>
                <w:bCs/>
                <w:noProof/>
                <w:color w:val="00B0F0"/>
              </w:rPr>
              <w:t>No products found</w:t>
            </w:r>
          </w:p>
          <w:p w:rsidR="00976F4D" w:rsidRPr="008D7912" w:rsidRDefault="00976F4D" w:rsidP="00CF2358">
            <w:pPr>
              <w:spacing w:after="0"/>
              <w:rPr>
                <w:rFonts w:ascii="Consolas" w:hAnsi="Consolas" w:cs="Consolas"/>
                <w:bCs/>
                <w:noProof/>
                <w:color w:val="948A54"/>
              </w:rPr>
            </w:pPr>
            <w:r w:rsidRPr="008D7912">
              <w:rPr>
                <w:rFonts w:ascii="Consolas" w:hAnsi="Consolas" w:cs="Consolas"/>
                <w:bCs/>
                <w:noProof/>
                <w:color w:val="948A54"/>
              </w:rPr>
              <w:t>1 products deleted</w:t>
            </w:r>
          </w:p>
          <w:p w:rsidR="00976F4D" w:rsidRPr="008D7912" w:rsidRDefault="00976F4D" w:rsidP="00CF2358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8D7912">
              <w:rPr>
                <w:rFonts w:ascii="Consolas" w:hAnsi="Consolas" w:cs="Consolas"/>
                <w:bCs/>
                <w:noProof/>
                <w:color w:val="FF0000"/>
              </w:rPr>
              <w:t>No products found</w:t>
            </w:r>
          </w:p>
        </w:tc>
      </w:tr>
    </w:tbl>
    <w:p w:rsidR="00976F4D" w:rsidRDefault="00976F4D" w:rsidP="009A234A">
      <w:pPr>
        <w:pStyle w:val="Heading3"/>
        <w:numPr>
          <w:ilvl w:val="0"/>
          <w:numId w:val="0"/>
        </w:numPr>
        <w:rPr>
          <w:lang w:eastAsia="ja-JP"/>
        </w:rPr>
      </w:pPr>
      <w:r>
        <w:rPr>
          <w:lang w:eastAsia="ja-JP"/>
        </w:rPr>
        <w:t>Submissions</w:t>
      </w:r>
    </w:p>
    <w:p w:rsidR="00976F4D" w:rsidRPr="00317D95" w:rsidRDefault="00976F4D" w:rsidP="00317D95">
      <w:pPr>
        <w:rPr>
          <w:lang w:eastAsia="ja-JP"/>
        </w:rPr>
      </w:pPr>
      <w:r>
        <w:rPr>
          <w:lang w:eastAsia="ja-JP"/>
        </w:rPr>
        <w:t xml:space="preserve">Submissions are accepted for automatic evaluation at the </w:t>
      </w:r>
      <w:r>
        <w:rPr>
          <w:noProof/>
          <w:lang w:eastAsia="ja-JP"/>
        </w:rPr>
        <w:t>SoftUni</w:t>
      </w:r>
      <w:r>
        <w:rPr>
          <w:lang w:eastAsia="ja-JP"/>
        </w:rPr>
        <w:t xml:space="preserve"> judge system: </w:t>
      </w:r>
      <w:hyperlink r:id="rId8" w:history="1">
        <w:r w:rsidRPr="00D26DCC">
          <w:rPr>
            <w:rStyle w:val="Hyperlink"/>
            <w:rFonts w:cs="Arial"/>
            <w:lang w:eastAsia="ja-JP"/>
          </w:rPr>
          <w:t>https://judge.softuni.bg/Contests/106/Data-Structures-Sample-Exam</w:t>
        </w:r>
      </w:hyperlink>
      <w:r>
        <w:rPr>
          <w:lang w:eastAsia="ja-JP"/>
        </w:rPr>
        <w:t>.</w:t>
      </w:r>
    </w:p>
    <w:p w:rsidR="00976F4D" w:rsidRDefault="00976F4D" w:rsidP="005E723E">
      <w:pPr>
        <w:pStyle w:val="Heading2"/>
        <w:numPr>
          <w:ilvl w:val="0"/>
          <w:numId w:val="0"/>
        </w:numPr>
      </w:pPr>
      <w:r>
        <w:t>Step-by-Step Guidelines</w:t>
      </w:r>
    </w:p>
    <w:p w:rsidR="00976F4D" w:rsidRDefault="00976F4D" w:rsidP="005E723E">
      <w:r>
        <w:t xml:space="preserve">This section provides </w:t>
      </w:r>
      <w:r w:rsidRPr="004B63A4">
        <w:rPr>
          <w:b/>
        </w:rPr>
        <w:t>step-by-step guidelines</w:t>
      </w:r>
      <w:r>
        <w:t xml:space="preserve"> for solving the “Shopping Center” problem in C#.</w:t>
      </w:r>
      <w:r w:rsidRPr="00CD089B">
        <w:t xml:space="preserve"> </w:t>
      </w:r>
      <w:r>
        <w:t>You are invited to try to solve the above problem yourself and use these guidelines in case you have difficulties.</w:t>
      </w:r>
    </w:p>
    <w:p w:rsidR="00976F4D" w:rsidRDefault="00976F4D" w:rsidP="009A234A">
      <w:pPr>
        <w:pStyle w:val="Heading3"/>
      </w:pPr>
      <w:r>
        <w:t>Create a new C# Project in Visual Studio</w:t>
      </w:r>
    </w:p>
    <w:p w:rsidR="00976F4D" w:rsidRDefault="00976F4D" w:rsidP="009A234A">
      <w:r>
        <w:t>Create a new console application in Visual Studio called “</w:t>
      </w:r>
      <w:r w:rsidRPr="00BE3354">
        <w:rPr>
          <w:rStyle w:val="CodeChar"/>
        </w:rPr>
        <w:t>ShoppingCenter</w:t>
      </w:r>
      <w:r>
        <w:t xml:space="preserve">”. Use [File] </w:t>
      </w:r>
      <w:r>
        <w:sym w:font="Wingdings" w:char="F0E0"/>
      </w:r>
      <w:r>
        <w:t xml:space="preserve"> [New] </w:t>
      </w:r>
      <w:r>
        <w:sym w:font="Wingdings" w:char="F0E0"/>
      </w:r>
      <w:r>
        <w:t xml:space="preserve"> [C#] </w:t>
      </w:r>
      <w:r>
        <w:sym w:font="Wingdings" w:char="F0E0"/>
      </w:r>
      <w:r>
        <w:t xml:space="preserve"> [Console Application]:</w:t>
      </w:r>
    </w:p>
    <w:p w:rsidR="00976F4D" w:rsidRDefault="00976F4D" w:rsidP="00F7505A">
      <w:pPr>
        <w:jc w:val="center"/>
      </w:pPr>
      <w:r w:rsidRPr="00C421F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58" type="#_x0000_t75" style="width:513pt;height:288.75pt;visibility:visible">
            <v:imagedata r:id="rId9" o:title=""/>
          </v:shape>
        </w:pict>
      </w:r>
    </w:p>
    <w:p w:rsidR="00976F4D" w:rsidRDefault="00976F4D" w:rsidP="009A234A">
      <w:r>
        <w:t>Visual Studio will create an empty C# project for you:</w:t>
      </w:r>
    </w:p>
    <w:p w:rsidR="00976F4D" w:rsidRDefault="00976F4D" w:rsidP="00F7505A">
      <w:pPr>
        <w:jc w:val="center"/>
      </w:pPr>
      <w:r w:rsidRPr="00C421F2">
        <w:rPr>
          <w:noProof/>
        </w:rPr>
        <w:pict>
          <v:shape id="Picture 7" o:spid="_x0000_i1059" type="#_x0000_t75" style="width:434.25pt;height:351.75pt;visibility:visible">
            <v:imagedata r:id="rId10" o:title=""/>
          </v:shape>
        </w:pict>
      </w:r>
    </w:p>
    <w:p w:rsidR="00976F4D" w:rsidRDefault="00976F4D" w:rsidP="009A234A">
      <w:r>
        <w:t>Remove the unneeded code (namespace, unneeded imports, etc.):</w:t>
      </w:r>
    </w:p>
    <w:p w:rsidR="00976F4D" w:rsidRDefault="00976F4D" w:rsidP="00F96395">
      <w:pPr>
        <w:jc w:val="center"/>
      </w:pPr>
      <w:r w:rsidRPr="00C421F2">
        <w:rPr>
          <w:noProof/>
        </w:rPr>
        <w:pict>
          <v:shape id="Picture 8" o:spid="_x0000_i1060" type="#_x0000_t75" style="width:177.75pt;height:128.25pt;visibility:visible">
            <v:imagedata r:id="rId11" o:title=""/>
          </v:shape>
        </w:pict>
      </w:r>
    </w:p>
    <w:p w:rsidR="00976F4D" w:rsidRDefault="00976F4D" w:rsidP="006022A3">
      <w:r>
        <w:t>Rename the main (</w:t>
      </w:r>
      <w:r w:rsidRPr="006022A3">
        <w:rPr>
          <w:rStyle w:val="CodeChar"/>
        </w:rPr>
        <w:t>Program.cs</w:t>
      </w:r>
      <w:r>
        <w:t>) class to “</w:t>
      </w:r>
      <w:r w:rsidRPr="006022A3">
        <w:rPr>
          <w:rStyle w:val="CodeChar"/>
        </w:rPr>
        <w:t>ShoppingCenter.cs</w:t>
      </w:r>
      <w:r>
        <w:t>”:</w:t>
      </w:r>
    </w:p>
    <w:tbl>
      <w:tblPr>
        <w:tblW w:w="0" w:type="auto"/>
        <w:jc w:val="center"/>
        <w:tblLayout w:type="fixed"/>
        <w:tblLook w:val="00A0"/>
      </w:tblPr>
      <w:tblGrid>
        <w:gridCol w:w="3686"/>
        <w:gridCol w:w="709"/>
        <w:gridCol w:w="3926"/>
      </w:tblGrid>
      <w:tr w:rsidR="00976F4D" w:rsidRPr="008D7912" w:rsidTr="008D7912">
        <w:trPr>
          <w:jc w:val="center"/>
        </w:trPr>
        <w:tc>
          <w:tcPr>
            <w:tcW w:w="3686" w:type="dxa"/>
            <w:vAlign w:val="center"/>
          </w:tcPr>
          <w:p w:rsidR="00976F4D" w:rsidRPr="008D7912" w:rsidRDefault="00976F4D" w:rsidP="008D7912">
            <w:pPr>
              <w:spacing w:after="0" w:line="240" w:lineRule="auto"/>
            </w:pPr>
            <w:r w:rsidRPr="008D7912">
              <w:rPr>
                <w:noProof/>
              </w:rPr>
              <w:pict>
                <v:shape id="Picture 14" o:spid="_x0000_i1061" type="#_x0000_t75" style="width:168pt;height:71.25pt;visibility:visible">
                  <v:imagedata r:id="rId12" o:title=""/>
                </v:shape>
              </w:pict>
            </w:r>
          </w:p>
        </w:tc>
        <w:tc>
          <w:tcPr>
            <w:tcW w:w="709" w:type="dxa"/>
            <w:vAlign w:val="center"/>
          </w:tcPr>
          <w:p w:rsidR="00976F4D" w:rsidRPr="008D7912" w:rsidRDefault="00976F4D" w:rsidP="008D7912">
            <w:pPr>
              <w:spacing w:after="0" w:line="240" w:lineRule="auto"/>
              <w:jc w:val="center"/>
            </w:pPr>
            <w:r w:rsidRPr="008D7912">
              <w:sym w:font="Wingdings" w:char="F0E0"/>
            </w:r>
          </w:p>
        </w:tc>
        <w:tc>
          <w:tcPr>
            <w:tcW w:w="3926" w:type="dxa"/>
            <w:vAlign w:val="center"/>
          </w:tcPr>
          <w:p w:rsidR="00976F4D" w:rsidRPr="008D7912" w:rsidRDefault="00976F4D" w:rsidP="008D7912">
            <w:pPr>
              <w:spacing w:after="0" w:line="240" w:lineRule="auto"/>
            </w:pPr>
            <w:r w:rsidRPr="008D7912">
              <w:rPr>
                <w:noProof/>
              </w:rPr>
              <w:pict>
                <v:shape id="Picture 13" o:spid="_x0000_i1062" type="#_x0000_t75" style="width:180pt;height:1in;visibility:visible">
                  <v:imagedata r:id="rId13" o:title=""/>
                </v:shape>
              </w:pict>
            </w:r>
          </w:p>
        </w:tc>
      </w:tr>
    </w:tbl>
    <w:p w:rsidR="00976F4D" w:rsidRDefault="00976F4D" w:rsidP="009A234A">
      <w:pPr>
        <w:pStyle w:val="Heading3"/>
      </w:pPr>
      <w:r w:rsidRPr="009A234A">
        <w:t>Read the Input Data</w:t>
      </w:r>
    </w:p>
    <w:p w:rsidR="00976F4D" w:rsidRDefault="00976F4D" w:rsidP="00F96395">
      <w:r>
        <w:t xml:space="preserve">Write some code to </w:t>
      </w:r>
      <w:r w:rsidRPr="00F96395">
        <w:rPr>
          <w:b/>
        </w:rPr>
        <w:t>read the input data</w:t>
      </w:r>
      <w:r>
        <w:t xml:space="preserve"> line by line and process each of the lines:</w:t>
      </w:r>
    </w:p>
    <w:p w:rsidR="00976F4D" w:rsidRDefault="00976F4D" w:rsidP="00F96395">
      <w:pPr>
        <w:pStyle w:val="ListParagraph"/>
        <w:numPr>
          <w:ilvl w:val="0"/>
          <w:numId w:val="32"/>
        </w:numPr>
      </w:pPr>
      <w:r>
        <w:t>Reset the current culture to ensure that the decimal separator is “</w:t>
      </w:r>
      <w:r w:rsidRPr="00F96395">
        <w:rPr>
          <w:rStyle w:val="CodeChar"/>
        </w:rPr>
        <w:t>.</w:t>
      </w:r>
      <w:r>
        <w:t>” and the numbers will be displayed as usually (even when the current culture is Chinese, Japanese or Russian).</w:t>
      </w:r>
    </w:p>
    <w:p w:rsidR="00976F4D" w:rsidRDefault="00976F4D" w:rsidP="00F96395">
      <w:pPr>
        <w:pStyle w:val="ListParagraph"/>
        <w:numPr>
          <w:ilvl w:val="0"/>
          <w:numId w:val="32"/>
        </w:numPr>
      </w:pPr>
      <w:r>
        <w:t xml:space="preserve">Instantiate the class </w:t>
      </w:r>
      <w:r w:rsidRPr="00F96395">
        <w:rPr>
          <w:rStyle w:val="CodeChar"/>
        </w:rPr>
        <w:t>ShoppingCenterSlow</w:t>
      </w:r>
      <w:r>
        <w:t xml:space="preserve"> (it will be defined later).</w:t>
      </w:r>
    </w:p>
    <w:p w:rsidR="00976F4D" w:rsidRDefault="00976F4D" w:rsidP="00F96395">
      <w:pPr>
        <w:pStyle w:val="ListParagraph"/>
        <w:numPr>
          <w:ilvl w:val="0"/>
          <w:numId w:val="32"/>
        </w:numPr>
      </w:pPr>
      <w:r>
        <w:t xml:space="preserve">Read the number of commands </w:t>
      </w:r>
      <w:r w:rsidRPr="00F96395">
        <w:rPr>
          <w:rStyle w:val="CodeChar"/>
        </w:rPr>
        <w:t>N</w:t>
      </w:r>
      <w:r>
        <w:t>.</w:t>
      </w:r>
    </w:p>
    <w:p w:rsidR="00976F4D" w:rsidRPr="00F96395" w:rsidRDefault="00976F4D" w:rsidP="00F96395">
      <w:pPr>
        <w:pStyle w:val="ListParagraph"/>
        <w:numPr>
          <w:ilvl w:val="0"/>
          <w:numId w:val="32"/>
        </w:numPr>
      </w:pPr>
      <w:r>
        <w:t xml:space="preserve">Read the </w:t>
      </w:r>
      <w:r w:rsidRPr="00EF392E">
        <w:rPr>
          <w:b/>
        </w:rPr>
        <w:t>next N lines</w:t>
      </w:r>
      <w:r>
        <w:t xml:space="preserve"> in a loop and process them.</w:t>
      </w:r>
    </w:p>
    <w:p w:rsidR="00976F4D" w:rsidRPr="00CD089B" w:rsidRDefault="00976F4D" w:rsidP="00CD089B">
      <w:r w:rsidRPr="00C421F2">
        <w:rPr>
          <w:noProof/>
        </w:rPr>
        <w:pict>
          <v:shape id="Picture 12" o:spid="_x0000_i1063" type="#_x0000_t75" style="width:520.5pt;height:326.25pt;visibility:visible">
            <v:imagedata r:id="rId14" o:title=""/>
          </v:shape>
        </w:pict>
      </w:r>
    </w:p>
    <w:p w:rsidR="00976F4D" w:rsidRDefault="00976F4D" w:rsidP="00EF392E">
      <w:pPr>
        <w:pStyle w:val="Heading3"/>
      </w:pPr>
      <w:r>
        <w:t>List-Based Slow Implementation</w:t>
      </w:r>
    </w:p>
    <w:p w:rsidR="00976F4D" w:rsidRDefault="00976F4D" w:rsidP="00AB512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ShoppingCenterSlow</w:t>
      </w:r>
      <w:r>
        <w:t xml:space="preserve">. It will implement the “shopping center” data structure based internally on </w:t>
      </w:r>
      <w:r w:rsidRPr="00EF392E">
        <w:rPr>
          <w:rStyle w:val="CodeChar"/>
        </w:rPr>
        <w:t>List&lt;Product&gt;</w:t>
      </w:r>
      <w:r>
        <w:t xml:space="preserve"> and will implement the commands by </w:t>
      </w:r>
      <w:r w:rsidRPr="00EF392E">
        <w:rPr>
          <w:b/>
        </w:rPr>
        <w:t xml:space="preserve">queries with lambda expressions </w:t>
      </w:r>
      <w:r>
        <w:t>in C# using LINQ:</w:t>
      </w:r>
    </w:p>
    <w:tbl>
      <w:tblPr>
        <w:tblpPr w:leftFromText="180" w:rightFromText="180" w:tblpY="-155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/>
      </w:tblPr>
      <w:tblGrid>
        <w:gridCol w:w="10569"/>
      </w:tblGrid>
      <w:tr w:rsidR="00976F4D" w:rsidRPr="008D7912" w:rsidTr="00AA3A6F">
        <w:trPr>
          <w:trHeight w:val="5337"/>
        </w:trPr>
        <w:tc>
          <w:tcPr>
            <w:tcW w:w="10569" w:type="dxa"/>
          </w:tcPr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ShoppingCenterSlow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products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.products.Add(product);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p.Name == name)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p.Producer ==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.Where(p =&gt; p.Price &gt;= rangeStart &amp;&amp; p.Price &lt;= rangeEnd)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.OrderBy(p =&gt; p);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PrintProducts(products);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PrintProducts(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builder.ToString().TrimEnd();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p.Name == name &amp;&amp; p.Producer == producer);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.products.RemoveAll(p =&gt; p.Producer == producer);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(countOfRemovedProducts &gt; 0)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</w:tc>
      </w:tr>
    </w:tbl>
    <w:p w:rsidR="00976F4D" w:rsidRDefault="00976F4D" w:rsidP="006022A3">
      <w:pPr>
        <w:pStyle w:val="Heading3"/>
      </w:pPr>
      <w:r>
        <w:t>Submit the List-Based Implementation to the Judge</w:t>
      </w:r>
    </w:p>
    <w:p w:rsidR="00976F4D" w:rsidRDefault="00976F4D" w:rsidP="006022A3">
      <w:r>
        <w:t xml:space="preserve">Now, let’s </w:t>
      </w:r>
      <w:r w:rsidRPr="006F346B">
        <w:rPr>
          <w:b/>
        </w:rPr>
        <w:t>test</w:t>
      </w:r>
      <w:r>
        <w:t xml:space="preserve"> the slow list-based implementation in the </w:t>
      </w:r>
      <w:r>
        <w:rPr>
          <w:noProof/>
        </w:rPr>
        <w:t>SoftUni</w:t>
      </w:r>
      <w:r>
        <w:t xml:space="preserve"> judge system:</w:t>
      </w:r>
    </w:p>
    <w:p w:rsidR="00976F4D" w:rsidRPr="006022A3" w:rsidRDefault="00976F4D" w:rsidP="006022A3">
      <w:r w:rsidRPr="00C421F2">
        <w:rPr>
          <w:noProof/>
        </w:rPr>
        <w:pict>
          <v:shape id="Picture 25" o:spid="_x0000_i1064" type="#_x0000_t75" style="width:519pt;height:420pt;visibility:visible">
            <v:imagedata r:id="rId15" o:title=""/>
          </v:shape>
        </w:pict>
      </w:r>
    </w:p>
    <w:p w:rsidR="00976F4D" w:rsidRDefault="00976F4D" w:rsidP="00AB512B">
      <w:pPr>
        <w:spacing w:before="120" w:after="120"/>
      </w:pPr>
      <w:r>
        <w:t>It works pretty well, but some tests do not pass due to timeout:</w:t>
      </w:r>
    </w:p>
    <w:p w:rsidR="00976F4D" w:rsidRDefault="00976F4D" w:rsidP="00AB512B">
      <w:pPr>
        <w:spacing w:before="120" w:after="120"/>
      </w:pPr>
      <w:r w:rsidRPr="00C421F2">
        <w:rPr>
          <w:noProof/>
        </w:rPr>
        <w:pict>
          <v:shape id="Picture 26" o:spid="_x0000_i1065" type="#_x0000_t75" style="width:514.5pt;height:63pt;visibility:visible">
            <v:imagedata r:id="rId16" o:title=""/>
          </v:shape>
        </w:pict>
      </w:r>
    </w:p>
    <w:p w:rsidR="00976F4D" w:rsidRDefault="00976F4D" w:rsidP="006F346B">
      <w:pPr>
        <w:pStyle w:val="Heading3"/>
      </w:pPr>
      <w:r>
        <w:t>Dictionary-Based Fast Implementation</w:t>
      </w:r>
    </w:p>
    <w:p w:rsidR="00976F4D" w:rsidRDefault="00976F4D" w:rsidP="006F346B">
      <w:pPr>
        <w:spacing w:before="120" w:after="120"/>
      </w:pPr>
      <w:r>
        <w:t xml:space="preserve">Let’s start with a naive solution – the class </w:t>
      </w:r>
      <w:r w:rsidRPr="00EF392E">
        <w:rPr>
          <w:rStyle w:val="CodeChar"/>
        </w:rPr>
        <w:t>ShoppingCenter</w:t>
      </w:r>
      <w:r>
        <w:rPr>
          <w:rStyle w:val="CodeChar"/>
          <w:lang w:val="en-US"/>
        </w:rPr>
        <w:t>Fast</w:t>
      </w:r>
      <w:r>
        <w:t xml:space="preserve">. It will implement the “shopping center” data structure based internally on several </w:t>
      </w:r>
      <w:r w:rsidRPr="001B7B0E">
        <w:rPr>
          <w:b/>
        </w:rPr>
        <w:t>dictionaries</w:t>
      </w:r>
      <w:r>
        <w:rPr>
          <w:b/>
        </w:rPr>
        <w:t xml:space="preserve"> from </w:t>
      </w:r>
      <w:r w:rsidRPr="001B7B0E">
        <w:rPr>
          <w:noProof/>
        </w:rPr>
        <w:t>Wintellect</w:t>
      </w:r>
      <w:r>
        <w:rPr>
          <w:b/>
        </w:rPr>
        <w:t xml:space="preserve"> </w:t>
      </w:r>
      <w:r>
        <w:t>Power Collections:</w:t>
      </w:r>
    </w:p>
    <w:tbl>
      <w:tblPr>
        <w:tblpPr w:leftFromText="180" w:rightFromText="180" w:horzAnchor="margin" w:tblpY="-15587"/>
        <w:tblW w:w="10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bottom w:w="113" w:type="dxa"/>
        </w:tblCellMar>
        <w:tblLook w:val="00A0"/>
      </w:tblPr>
      <w:tblGrid>
        <w:gridCol w:w="10749"/>
      </w:tblGrid>
      <w:tr w:rsidR="00976F4D" w:rsidRPr="008D7912" w:rsidTr="00AA3A6F">
        <w:trPr>
          <w:trHeight w:val="3820"/>
        </w:trPr>
        <w:tc>
          <w:tcPr>
            <w:tcW w:w="10749" w:type="dxa"/>
          </w:tcPr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System.Linq;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System.Collections.Generic;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System.Globalization;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System.Threading;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System.Text;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using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Wintellect.PowerCollections;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static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Main()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Thread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.CurrentThread.CurrentCulture =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CultureInfo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.InvariantCulture;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center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commandsCount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 = 1; i &lt;= commandsCount; i++)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 =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.ReadLine();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commandResult = center.ProcessCommand(command);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Console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.WriteLine(commandResult);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ShoppingCenterFast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"Product added"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X_PRODUCTS_DELETED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 products deleted"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"No products found"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const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 =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"Incorrect command"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productsByNameAndProducer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productsByPrice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OrderedMultiDictionary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readonly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productsByProducer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MultiDictionary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Name = name,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Price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.Parse(price),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Producer = producer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.productsByName.Add(name,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.CombineKeys(name, producer);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.productsByNameAndProducer.Add(nameAndProducerKey,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.productsByPrice.Add(product.Price,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.productsByProducer.Add(producer,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PRODUCT_ADDED;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CombineKeys(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 = name +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key;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.productsByName[name];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 products)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(products.Any())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List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&gt;(products);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sortedProducts.Sort();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builder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sortedProducts)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builder.AppendLine(product.ToString());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Remove the undneeded last "new line"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builder.Length -=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Environment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.NewLine.Length;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 = builder.ToString();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formattedProducts;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.productsByProducer[producer];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from,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rangeStart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.Parse(from);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rangeEnd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.Parse(to);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productsFound = productsByPrice.Range(rangeStart,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, rangeEnd,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true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).Values;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SortAndPrintProducts(productsFound);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name +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 producer;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productsByNameAndProducer[nameAndProducerKey];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 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productsToBeRemoved.Count;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productsByProducer.Remove(product.Producer,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productsByNameAndProducer.Remove(nameAndProducerKey);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private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 = productsByProducer[producer];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(productsToBeRemoved.Any())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foreach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productsToBeRemoved)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productsByName.Remove(product.Name,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nameAndProducerKey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.CombineKeys(product.Name, producer);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productsByNameAndProducer.Remove(nameAndProducerKey,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productsByPrice.Remove(product.Price, product);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= productsByProducer[producer].Count;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productsByProducer.Remove(producer);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countOfRemovedProducts + X_PRODUCTS_DELETED;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NO_PRODUCTS_FOUND;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ProcessCommand(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command)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indexOfFirstSpace = command.IndexOf(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 '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method = command.Substring(0, indexOfFirstSpace);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parameterValues = command.Substring(indexOfFirstSpace + 1);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parameters = 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parameterValues.Split(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new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char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[] {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';'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},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StringSplitOptions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.RemoveEmptyEntries);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switch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(method)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"AddProduct"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AddProduct(parameters[0], parameters[1], parameters[2]);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"DeleteProducts"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(parameters.Length == 1)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DeleteProductsByProducer(parameters[0]);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else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DeleteProductsByNameAndProducer(parameters[0], parameters[1]);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"FindProductsByName"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FindProductsByName(parameters[0]);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"FindProductsByPriceRange"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FindProductsByPriceRange(parameters[0], parameters[1]);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case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"FindProductsByProducer"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FindProductsByProducer(parameters[0]);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default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INCORRECT_COMMAND;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IComparable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&gt;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decimal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Price {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Producer {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CompareTo(</w:t>
            </w:r>
            <w:r w:rsidRPr="008D7912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Product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other)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.Name.CompareTo(other.Name);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.Producer.CompareTo(other.Producer);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if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(resultOfCompare == 0)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resultOfCompare =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.Price.CompareTo(other.Price);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resultOfCompare;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override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{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 =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"{"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.Name +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.Producer +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";"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.Price.ToString(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"0.00"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) +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  </w:t>
            </w:r>
            <w:r w:rsidRPr="008D7912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"}"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 w:rsidRPr="008D7912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return</w:t>
            </w: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toString;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8D7912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:rsidR="00976F4D" w:rsidRPr="008D7912" w:rsidRDefault="00976F4D" w:rsidP="00AA3A6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</w:tr>
    </w:tbl>
    <w:p w:rsidR="00976F4D" w:rsidRDefault="00976F4D" w:rsidP="005B781D">
      <w:pPr>
        <w:pStyle w:val="Heading3"/>
      </w:pPr>
      <w:r>
        <w:t>Submit the List-Based Implementation to the Judge</w:t>
      </w:r>
    </w:p>
    <w:p w:rsidR="00976F4D" w:rsidRDefault="00976F4D" w:rsidP="005B781D">
      <w:r>
        <w:t xml:space="preserve">Now, let’s </w:t>
      </w:r>
      <w:r w:rsidRPr="006F346B">
        <w:rPr>
          <w:b/>
        </w:rPr>
        <w:t>test</w:t>
      </w:r>
      <w:r>
        <w:t xml:space="preserve"> the fast dictionary-based implementation in the </w:t>
      </w:r>
      <w:r>
        <w:rPr>
          <w:noProof/>
        </w:rPr>
        <w:t>SoftUni</w:t>
      </w:r>
      <w:r>
        <w:t xml:space="preserve"> judge system:</w:t>
      </w:r>
    </w:p>
    <w:p w:rsidR="00976F4D" w:rsidRDefault="00976F4D" w:rsidP="00AB512B">
      <w:pPr>
        <w:spacing w:before="120" w:after="120"/>
      </w:pPr>
      <w:r w:rsidRPr="00C421F2">
        <w:rPr>
          <w:noProof/>
        </w:rPr>
        <w:pict>
          <v:shape id="Picture 27" o:spid="_x0000_i1066" type="#_x0000_t75" style="width:519pt;height:357pt;visibility:visible">
            <v:imagedata r:id="rId17" o:title=""/>
          </v:shape>
        </w:pict>
      </w:r>
    </w:p>
    <w:p w:rsidR="00976F4D" w:rsidRDefault="00976F4D" w:rsidP="00AB512B">
      <w:pPr>
        <w:spacing w:before="120" w:after="120"/>
      </w:pPr>
      <w:r>
        <w:t>Now it runs correctly and fast enough:</w:t>
      </w:r>
    </w:p>
    <w:p w:rsidR="00976F4D" w:rsidRDefault="00976F4D" w:rsidP="00AB512B">
      <w:pPr>
        <w:spacing w:before="120" w:after="120"/>
      </w:pPr>
      <w:r w:rsidRPr="00C421F2">
        <w:rPr>
          <w:noProof/>
        </w:rPr>
        <w:pict>
          <v:shape id="Picture 28" o:spid="_x0000_i1067" type="#_x0000_t75" style="width:514.5pt;height:91.5pt;visibility:visible">
            <v:imagedata r:id="rId18" o:title=""/>
          </v:shape>
        </w:pict>
      </w:r>
    </w:p>
    <w:p w:rsidR="00976F4D" w:rsidRDefault="00976F4D" w:rsidP="00AB512B">
      <w:pPr>
        <w:spacing w:before="120" w:after="120"/>
      </w:pPr>
      <w:r w:rsidRPr="00E26A65">
        <w:rPr>
          <w:b/>
        </w:rPr>
        <w:t>Congratulations!</w:t>
      </w:r>
      <w:r>
        <w:t xml:space="preserve"> You have solved the “shopping center” problem.</w:t>
      </w:r>
    </w:p>
    <w:p w:rsidR="00976F4D" w:rsidRDefault="00976F4D" w:rsidP="00AB512B">
      <w:pPr>
        <w:spacing w:before="120" w:after="120"/>
      </w:pPr>
      <w:bookmarkStart w:id="0" w:name="_GoBack"/>
      <w:bookmarkEnd w:id="0"/>
    </w:p>
    <w:sectPr w:rsidR="00976F4D" w:rsidSect="003B4A7D">
      <w:headerReference w:type="default" r:id="rId19"/>
      <w:footerReference w:type="default" r:id="rId2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F4D" w:rsidRDefault="00976F4D" w:rsidP="008068A2">
      <w:pPr>
        <w:spacing w:after="0" w:line="240" w:lineRule="auto"/>
      </w:pPr>
      <w:r>
        <w:separator/>
      </w:r>
    </w:p>
  </w:endnote>
  <w:endnote w:type="continuationSeparator" w:id="0">
    <w:p w:rsidR="00976F4D" w:rsidRDefault="00976F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F4D" w:rsidRPr="00AC77AD" w:rsidRDefault="00976F4D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margin-left:124pt;margin-top:33.45pt;width:44.9pt;height:15.75pt;z-index:2516567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976F4D" w:rsidRDefault="00976F4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0" type="#_x0000_t202" style="position:absolute;margin-left:446.5pt;margin-top:33.55pt;width:70.9pt;height:15.95pt;z-index:2516597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976F4D" w:rsidRPr="008C2B83" w:rsidRDefault="00976F4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13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14</w:t>
                  </w:r>
                </w:fldSimple>
              </w:p>
            </w:txbxContent>
          </v:textbox>
        </v:shape>
      </w:pict>
    </w:r>
    <w:r>
      <w:rPr>
        <w:noProof/>
      </w:rPr>
      <w:pict>
        <v:shape id="Text Box 17" o:spid="_x0000_s2051" type="#_x0000_t202" style="position:absolute;margin-left:124.2pt;margin-top:13.9pt;width:396.3pt;height:40.45pt;z-index:25165568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976F4D" w:rsidRDefault="00976F4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6F4D" w:rsidRDefault="00976F4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hyperlink r:id="rId3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0" o:spid="_x0000_i1047" type="#_x0000_t75" href="http://softuni.bg/" style="width:15.75pt;height:15.75pt;visibility:visible" o:button="t">
                        <v:fill o:detectmouseclick="t"/>
                        <v:imagedata r:id="rId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5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11" o:spid="_x0000_i1048" type="#_x0000_t75" href="http://softuni.org/" style="width:15.75pt;height:15.75pt;visibility:visible" o:button="t">
                        <v:fill o:detectmouseclick="t"/>
                        <v:imagedata r:id="rId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7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15" o:spid="_x0000_i1049" type="#_x0000_t75" href="http://facebook.com/SoftwareUniversi" style="width:15.75pt;height:15.75pt;visibility:visible" o:button="t">
                        <v:fill o:detectmouseclick="t"/>
                        <v:imagedata r:id="rId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9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16" o:spid="_x0000_i1050" type="#_x0000_t75" href="http://twitter.com/softuni" style="width:15.75pt;height:15.75pt;visibility:visible" o:button="t">
                        <v:fill o:detectmouseclick="t"/>
                        <v:imagedata r:id="rId1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1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18" o:spid="_x0000_i1051" type="#_x0000_t75" href="http://youtube.com/SoftwareUniversi" style="width:15.75pt;height:15.75pt;visibility:visible" o:button="t">
                        <v:fill o:detectmouseclick="t"/>
                        <v:imagedata r:id="rId12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3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19" o:spid="_x0000_i1052" type="#_x0000_t75" href="http://plus.google.com/+SoftuniB" style="width:15.75pt;height:15.75pt;visibility:visible" o:button="t">
                        <v:fill o:detectmouseclick="t"/>
                        <v:imagedata r:id="rId14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5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20" o:spid="_x0000_i1053" type="#_x0000_t75" href="http://www.linkedin.com/company/software-university-softuni-b" style="width:15.75pt;height:15.75pt;visibility:visible" o:button="t">
                        <v:fill o:detectmouseclick="t"/>
                        <v:imagedata r:id="rId16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7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21" o:spid="_x0000_i1054" type="#_x0000_t75" href="http://slideshare.net/softwareuniversi" style="width:15.75pt;height:15.75pt;visibility:visible" o:button="t">
                        <v:fill o:detectmouseclick="t"/>
                        <v:imagedata r:id="rId18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19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22" o:spid="_x0000_i1055" type="#_x0000_t75" href="http://github.com/softu" style="width:15.75pt;height:15.75pt;visibility:visible" o:button="t">
                        <v:fill o:detectmouseclick="t"/>
                        <v:imagedata r:id="rId20" o:title=""/>
                      </v:shape>
                    </w:pict>
                  </w:r>
                </w:hyperlink>
                <w:r>
                  <w:rPr>
                    <w:sz w:val="19"/>
                    <w:szCs w:val="19"/>
                  </w:rPr>
                  <w:t xml:space="preserve">   </w:t>
                </w:r>
                <w:hyperlink r:id="rId21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23" o:spid="_x0000_i1056" type="#_x0000_t75" href="mailto:info@softuni." style="width:15.75pt;height:15.75pt;visibility:visible" o:button="t">
                        <v:fill o:detectmouseclick="t"/>
                        <v:imagedata r:id="rId22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flip:y;z-index:251658752;visibility:visible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3" type="#_x0000_t202" style="position:absolute;margin-left:1pt;margin-top:13.75pt;width:123.1pt;height:40.45pt;z-index:25165772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976F4D" w:rsidRDefault="00976F4D" w:rsidP="00806A4A">
                <w:pPr>
                  <w:spacing w:after="0" w:line="240" w:lineRule="auto"/>
                </w:pPr>
                <w:hyperlink r:id="rId23" w:history="1">
                  <w:r w:rsidRPr="008D7912">
                    <w:rPr>
                      <w:noProof/>
                      <w:sz w:val="20"/>
                      <w:szCs w:val="20"/>
                    </w:rPr>
                    <w:pict>
                      <v:shape id="Picture 24" o:spid="_x0000_i1057" type="#_x0000_t75" href="http://softuni.org/" style="width:107.25pt;height:34.5pt;visibility:visible" o:button="t">
                        <v:fill o:detectmouseclick="t"/>
                        <v:imagedata r:id="rId24" o:title=""/>
                      </v:shape>
                    </w:pict>
                  </w:r>
                </w:hyperlink>
              </w:p>
            </w:txbxContent>
          </v:textbox>
          <w10:wrap type="square"/>
        </v:shape>
      </w:pict>
    </w:r>
  </w:p>
  <w:p w:rsidR="00976F4D" w:rsidRDefault="00976F4D">
    <w:pPr>
      <w:pStyle w:val="Footer"/>
    </w:pPr>
  </w:p>
  <w:p w:rsidR="00976F4D" w:rsidRPr="00AC77AD" w:rsidRDefault="00976F4D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F4D" w:rsidRDefault="00976F4D" w:rsidP="008068A2">
      <w:pPr>
        <w:spacing w:after="0" w:line="240" w:lineRule="auto"/>
      </w:pPr>
      <w:r>
        <w:separator/>
      </w:r>
    </w:p>
  </w:footnote>
  <w:footnote w:type="continuationSeparator" w:id="0">
    <w:p w:rsidR="00976F4D" w:rsidRDefault="00976F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F4D" w:rsidRDefault="00976F4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B6729"/>
    <w:multiLevelType w:val="hybridMultilevel"/>
    <w:tmpl w:val="AF72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322FA"/>
    <w:multiLevelType w:val="hybridMultilevel"/>
    <w:tmpl w:val="1AFCA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BD3812"/>
    <w:multiLevelType w:val="hybridMultilevel"/>
    <w:tmpl w:val="83D8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E15321"/>
    <w:multiLevelType w:val="hybridMultilevel"/>
    <w:tmpl w:val="CBD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4B607E"/>
    <w:multiLevelType w:val="hybridMultilevel"/>
    <w:tmpl w:val="0B867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9D3B66"/>
    <w:multiLevelType w:val="hybridMultilevel"/>
    <w:tmpl w:val="E5DE17DA"/>
    <w:lvl w:ilvl="0" w:tplc="810C16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51E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08A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0E10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E8BF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82B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D6B1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686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413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16FE780E"/>
    <w:lvl w:ilvl="0" w:tplc="57DCE558">
      <w:start w:val="1"/>
      <w:numFmt w:val="decimal"/>
      <w:pStyle w:val="Heading2"/>
      <w:lvlText w:val="Problem %1."/>
      <w:lvlJc w:val="left"/>
      <w:pPr>
        <w:ind w:left="248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649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865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  <w:rPr>
        <w:rFonts w:cs="Times New Roman"/>
      </w:rPr>
    </w:lvl>
  </w:abstractNum>
  <w:abstractNum w:abstractNumId="10">
    <w:nsid w:val="29DA5D80"/>
    <w:multiLevelType w:val="hybridMultilevel"/>
    <w:tmpl w:val="A38EF500"/>
    <w:lvl w:ilvl="0" w:tplc="C38E92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4266C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CEF11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344F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28F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181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D86D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B00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81423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B2563"/>
    <w:multiLevelType w:val="hybridMultilevel"/>
    <w:tmpl w:val="FAB8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1A28B8"/>
    <w:multiLevelType w:val="hybridMultilevel"/>
    <w:tmpl w:val="92C05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3F3CE7"/>
    <w:multiLevelType w:val="hybridMultilevel"/>
    <w:tmpl w:val="63960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B01D27"/>
    <w:multiLevelType w:val="hybridMultilevel"/>
    <w:tmpl w:val="3664E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104C97"/>
    <w:multiLevelType w:val="hybridMultilevel"/>
    <w:tmpl w:val="8182F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B80EB3"/>
    <w:multiLevelType w:val="hybridMultilevel"/>
    <w:tmpl w:val="180A90C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>
    <w:nsid w:val="49755D81"/>
    <w:multiLevelType w:val="hybridMultilevel"/>
    <w:tmpl w:val="B27852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B780842"/>
    <w:multiLevelType w:val="hybridMultilevel"/>
    <w:tmpl w:val="1806F8E8"/>
    <w:lvl w:ilvl="0" w:tplc="8280FFB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461A5"/>
    <w:multiLevelType w:val="hybridMultilevel"/>
    <w:tmpl w:val="AAB8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881C48"/>
    <w:multiLevelType w:val="hybridMultilevel"/>
    <w:tmpl w:val="74020F2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53147EE3"/>
    <w:multiLevelType w:val="hybridMultilevel"/>
    <w:tmpl w:val="2CF64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1A69B2"/>
    <w:multiLevelType w:val="hybridMultilevel"/>
    <w:tmpl w:val="1E9CA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695478"/>
    <w:multiLevelType w:val="hybridMultilevel"/>
    <w:tmpl w:val="9A983988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8E67A6A"/>
    <w:multiLevelType w:val="hybridMultilevel"/>
    <w:tmpl w:val="E988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E72F7"/>
    <w:multiLevelType w:val="hybridMultilevel"/>
    <w:tmpl w:val="7B722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1F13D0"/>
    <w:multiLevelType w:val="hybridMultilevel"/>
    <w:tmpl w:val="9008E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5E3AD8"/>
    <w:multiLevelType w:val="hybridMultilevel"/>
    <w:tmpl w:val="68F4E31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7EA2473"/>
    <w:multiLevelType w:val="hybridMultilevel"/>
    <w:tmpl w:val="F61C3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2"/>
  </w:num>
  <w:num w:numId="5">
    <w:abstractNumId w:val="31"/>
  </w:num>
  <w:num w:numId="6">
    <w:abstractNumId w:val="13"/>
  </w:num>
  <w:num w:numId="7">
    <w:abstractNumId w:val="27"/>
  </w:num>
  <w:num w:numId="8">
    <w:abstractNumId w:val="19"/>
  </w:num>
  <w:num w:numId="9">
    <w:abstractNumId w:val="24"/>
  </w:num>
  <w:num w:numId="10">
    <w:abstractNumId w:val="30"/>
  </w:num>
  <w:num w:numId="11">
    <w:abstractNumId w:val="7"/>
  </w:num>
  <w:num w:numId="12">
    <w:abstractNumId w:val="4"/>
  </w:num>
  <w:num w:numId="13">
    <w:abstractNumId w:val="15"/>
  </w:num>
  <w:num w:numId="14">
    <w:abstractNumId w:val="8"/>
  </w:num>
  <w:num w:numId="15">
    <w:abstractNumId w:val="6"/>
  </w:num>
  <w:num w:numId="16">
    <w:abstractNumId w:val="5"/>
  </w:num>
  <w:num w:numId="17">
    <w:abstractNumId w:val="29"/>
  </w:num>
  <w:num w:numId="18">
    <w:abstractNumId w:val="23"/>
  </w:num>
  <w:num w:numId="19">
    <w:abstractNumId w:val="28"/>
  </w:num>
  <w:num w:numId="20">
    <w:abstractNumId w:val="10"/>
  </w:num>
  <w:num w:numId="21">
    <w:abstractNumId w:val="12"/>
  </w:num>
  <w:num w:numId="22">
    <w:abstractNumId w:val="3"/>
  </w:num>
  <w:num w:numId="23">
    <w:abstractNumId w:val="17"/>
  </w:num>
  <w:num w:numId="24">
    <w:abstractNumId w:val="26"/>
  </w:num>
  <w:num w:numId="25">
    <w:abstractNumId w:val="25"/>
  </w:num>
  <w:num w:numId="26">
    <w:abstractNumId w:val="14"/>
  </w:num>
  <w:num w:numId="27">
    <w:abstractNumId w:val="16"/>
  </w:num>
  <w:num w:numId="28">
    <w:abstractNumId w:val="18"/>
  </w:num>
  <w:num w:numId="29">
    <w:abstractNumId w:val="0"/>
  </w:num>
  <w:num w:numId="30">
    <w:abstractNumId w:val="20"/>
  </w:num>
  <w:num w:numId="31">
    <w:abstractNumId w:val="21"/>
  </w:num>
  <w:num w:numId="32">
    <w:abstractNumId w:val="2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stylePaneFormatFilter w:val="1021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68A2"/>
    <w:rsid w:val="00002C1C"/>
    <w:rsid w:val="00003252"/>
    <w:rsid w:val="000043D0"/>
    <w:rsid w:val="0000671E"/>
    <w:rsid w:val="00006ACC"/>
    <w:rsid w:val="00006E29"/>
    <w:rsid w:val="00007044"/>
    <w:rsid w:val="000111C9"/>
    <w:rsid w:val="000123DA"/>
    <w:rsid w:val="0001504C"/>
    <w:rsid w:val="00015350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0EFF"/>
    <w:rsid w:val="00042BA6"/>
    <w:rsid w:val="000439B0"/>
    <w:rsid w:val="000452F7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A1A5E"/>
    <w:rsid w:val="000A5E54"/>
    <w:rsid w:val="000B056F"/>
    <w:rsid w:val="000B2F78"/>
    <w:rsid w:val="000B56F0"/>
    <w:rsid w:val="000B64EA"/>
    <w:rsid w:val="000C0D01"/>
    <w:rsid w:val="000C0D0A"/>
    <w:rsid w:val="000C5C57"/>
    <w:rsid w:val="000C6063"/>
    <w:rsid w:val="000C751B"/>
    <w:rsid w:val="000C75D7"/>
    <w:rsid w:val="000C7EF7"/>
    <w:rsid w:val="000D0A91"/>
    <w:rsid w:val="000D0E9A"/>
    <w:rsid w:val="000D5E27"/>
    <w:rsid w:val="000D6250"/>
    <w:rsid w:val="000E03EC"/>
    <w:rsid w:val="000E3A8C"/>
    <w:rsid w:val="000E5953"/>
    <w:rsid w:val="000F1DFD"/>
    <w:rsid w:val="000F2227"/>
    <w:rsid w:val="000F3630"/>
    <w:rsid w:val="000F548E"/>
    <w:rsid w:val="000F6E91"/>
    <w:rsid w:val="00103906"/>
    <w:rsid w:val="0010534C"/>
    <w:rsid w:val="001142ED"/>
    <w:rsid w:val="00116AE9"/>
    <w:rsid w:val="0012246D"/>
    <w:rsid w:val="001275B9"/>
    <w:rsid w:val="00130DB8"/>
    <w:rsid w:val="00142F81"/>
    <w:rsid w:val="0014452E"/>
    <w:rsid w:val="00145DD5"/>
    <w:rsid w:val="0014610C"/>
    <w:rsid w:val="0014620B"/>
    <w:rsid w:val="00146CD0"/>
    <w:rsid w:val="00147DF2"/>
    <w:rsid w:val="00147FFD"/>
    <w:rsid w:val="0015099A"/>
    <w:rsid w:val="00150FBE"/>
    <w:rsid w:val="0015371C"/>
    <w:rsid w:val="00153FF7"/>
    <w:rsid w:val="001560B0"/>
    <w:rsid w:val="0015682E"/>
    <w:rsid w:val="00157166"/>
    <w:rsid w:val="001619DF"/>
    <w:rsid w:val="001621E1"/>
    <w:rsid w:val="00162B21"/>
    <w:rsid w:val="00162C3B"/>
    <w:rsid w:val="001639B3"/>
    <w:rsid w:val="00164CDC"/>
    <w:rsid w:val="001665FB"/>
    <w:rsid w:val="00167CF1"/>
    <w:rsid w:val="00171021"/>
    <w:rsid w:val="00172602"/>
    <w:rsid w:val="00174FCB"/>
    <w:rsid w:val="00175CE1"/>
    <w:rsid w:val="0017636B"/>
    <w:rsid w:val="0017730D"/>
    <w:rsid w:val="00183A2C"/>
    <w:rsid w:val="00186BA5"/>
    <w:rsid w:val="00187C28"/>
    <w:rsid w:val="00187D70"/>
    <w:rsid w:val="00196121"/>
    <w:rsid w:val="001A00E1"/>
    <w:rsid w:val="001A0E56"/>
    <w:rsid w:val="001A4AE2"/>
    <w:rsid w:val="001B0FDE"/>
    <w:rsid w:val="001B196D"/>
    <w:rsid w:val="001B28C5"/>
    <w:rsid w:val="001B3001"/>
    <w:rsid w:val="001B56C6"/>
    <w:rsid w:val="001B6D87"/>
    <w:rsid w:val="001B7B0E"/>
    <w:rsid w:val="001C0CFE"/>
    <w:rsid w:val="001C11AD"/>
    <w:rsid w:val="001C1574"/>
    <w:rsid w:val="001C1C20"/>
    <w:rsid w:val="001C6BFD"/>
    <w:rsid w:val="001D1194"/>
    <w:rsid w:val="001D1B9D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0ECD"/>
    <w:rsid w:val="00211740"/>
    <w:rsid w:val="00215FCE"/>
    <w:rsid w:val="00220960"/>
    <w:rsid w:val="002209F4"/>
    <w:rsid w:val="00221421"/>
    <w:rsid w:val="002221D6"/>
    <w:rsid w:val="0022411C"/>
    <w:rsid w:val="00224266"/>
    <w:rsid w:val="00231654"/>
    <w:rsid w:val="002328A5"/>
    <w:rsid w:val="00234B26"/>
    <w:rsid w:val="002406E9"/>
    <w:rsid w:val="002424CF"/>
    <w:rsid w:val="00250106"/>
    <w:rsid w:val="0025096C"/>
    <w:rsid w:val="00251067"/>
    <w:rsid w:val="00251AB8"/>
    <w:rsid w:val="00252525"/>
    <w:rsid w:val="00253CEE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8263B"/>
    <w:rsid w:val="00282D0B"/>
    <w:rsid w:val="0028418F"/>
    <w:rsid w:val="0029117D"/>
    <w:rsid w:val="00291EC6"/>
    <w:rsid w:val="00293F9C"/>
    <w:rsid w:val="00294BC0"/>
    <w:rsid w:val="00295151"/>
    <w:rsid w:val="00297CC3"/>
    <w:rsid w:val="002A21DA"/>
    <w:rsid w:val="002A2D2D"/>
    <w:rsid w:val="002A33B4"/>
    <w:rsid w:val="002A3E0E"/>
    <w:rsid w:val="002B079F"/>
    <w:rsid w:val="002B1E47"/>
    <w:rsid w:val="002B201A"/>
    <w:rsid w:val="002B46CC"/>
    <w:rsid w:val="002B489A"/>
    <w:rsid w:val="002B631E"/>
    <w:rsid w:val="002C18BB"/>
    <w:rsid w:val="002D279D"/>
    <w:rsid w:val="002D57A7"/>
    <w:rsid w:val="002D5A7E"/>
    <w:rsid w:val="002D6670"/>
    <w:rsid w:val="002E7E8B"/>
    <w:rsid w:val="002E7F29"/>
    <w:rsid w:val="002F08D2"/>
    <w:rsid w:val="002F3862"/>
    <w:rsid w:val="002F63B5"/>
    <w:rsid w:val="002F77B9"/>
    <w:rsid w:val="00304057"/>
    <w:rsid w:val="00307BC7"/>
    <w:rsid w:val="0031030D"/>
    <w:rsid w:val="00311345"/>
    <w:rsid w:val="003117EE"/>
    <w:rsid w:val="00313FE5"/>
    <w:rsid w:val="00317D95"/>
    <w:rsid w:val="003226CA"/>
    <w:rsid w:val="0032335A"/>
    <w:rsid w:val="00324983"/>
    <w:rsid w:val="003309BC"/>
    <w:rsid w:val="0033212E"/>
    <w:rsid w:val="0033490F"/>
    <w:rsid w:val="0033720D"/>
    <w:rsid w:val="0033722C"/>
    <w:rsid w:val="00337B46"/>
    <w:rsid w:val="003400E5"/>
    <w:rsid w:val="00341652"/>
    <w:rsid w:val="00343237"/>
    <w:rsid w:val="0034325B"/>
    <w:rsid w:val="00344287"/>
    <w:rsid w:val="003462C8"/>
    <w:rsid w:val="003464DD"/>
    <w:rsid w:val="00350C15"/>
    <w:rsid w:val="00352A1A"/>
    <w:rsid w:val="0035697F"/>
    <w:rsid w:val="00357067"/>
    <w:rsid w:val="00362BF3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91B4D"/>
    <w:rsid w:val="00391D45"/>
    <w:rsid w:val="00391E93"/>
    <w:rsid w:val="00393972"/>
    <w:rsid w:val="0039520F"/>
    <w:rsid w:val="00395F0A"/>
    <w:rsid w:val="003A1601"/>
    <w:rsid w:val="003A18FE"/>
    <w:rsid w:val="003A5602"/>
    <w:rsid w:val="003A6D86"/>
    <w:rsid w:val="003B21F5"/>
    <w:rsid w:val="003B444A"/>
    <w:rsid w:val="003B4A7D"/>
    <w:rsid w:val="003B6A53"/>
    <w:rsid w:val="003C36CA"/>
    <w:rsid w:val="003C463B"/>
    <w:rsid w:val="003C504D"/>
    <w:rsid w:val="003D39A6"/>
    <w:rsid w:val="003D4AF4"/>
    <w:rsid w:val="003E0700"/>
    <w:rsid w:val="003E167F"/>
    <w:rsid w:val="003E6B67"/>
    <w:rsid w:val="003E6BFB"/>
    <w:rsid w:val="003F1864"/>
    <w:rsid w:val="003F3BD8"/>
    <w:rsid w:val="003F4F9C"/>
    <w:rsid w:val="00407F0B"/>
    <w:rsid w:val="00410BBF"/>
    <w:rsid w:val="0041131A"/>
    <w:rsid w:val="00411E06"/>
    <w:rsid w:val="004178DF"/>
    <w:rsid w:val="004179E3"/>
    <w:rsid w:val="00427F8E"/>
    <w:rsid w:val="004311CA"/>
    <w:rsid w:val="0043364B"/>
    <w:rsid w:val="004404C1"/>
    <w:rsid w:val="00444E72"/>
    <w:rsid w:val="0044604B"/>
    <w:rsid w:val="0044712F"/>
    <w:rsid w:val="0045453A"/>
    <w:rsid w:val="00455C32"/>
    <w:rsid w:val="00456333"/>
    <w:rsid w:val="00456F10"/>
    <w:rsid w:val="004616FA"/>
    <w:rsid w:val="0046281B"/>
    <w:rsid w:val="004637EE"/>
    <w:rsid w:val="00466A59"/>
    <w:rsid w:val="00467388"/>
    <w:rsid w:val="00467E14"/>
    <w:rsid w:val="00471DC3"/>
    <w:rsid w:val="00472AE2"/>
    <w:rsid w:val="0047331A"/>
    <w:rsid w:val="00474889"/>
    <w:rsid w:val="00476D4B"/>
    <w:rsid w:val="00481A3F"/>
    <w:rsid w:val="00481AED"/>
    <w:rsid w:val="00486143"/>
    <w:rsid w:val="004871C9"/>
    <w:rsid w:val="004877D5"/>
    <w:rsid w:val="00495DF0"/>
    <w:rsid w:val="004960A0"/>
    <w:rsid w:val="004A13E1"/>
    <w:rsid w:val="004A7E77"/>
    <w:rsid w:val="004B1532"/>
    <w:rsid w:val="004B177D"/>
    <w:rsid w:val="004B63A4"/>
    <w:rsid w:val="004C1ECA"/>
    <w:rsid w:val="004C4260"/>
    <w:rsid w:val="004C45FE"/>
    <w:rsid w:val="004C4C93"/>
    <w:rsid w:val="004C680F"/>
    <w:rsid w:val="004C7EF5"/>
    <w:rsid w:val="004D0D61"/>
    <w:rsid w:val="004D29A9"/>
    <w:rsid w:val="004D3074"/>
    <w:rsid w:val="004D3467"/>
    <w:rsid w:val="004D34D0"/>
    <w:rsid w:val="004D70FC"/>
    <w:rsid w:val="004D71B1"/>
    <w:rsid w:val="004D727E"/>
    <w:rsid w:val="004D761D"/>
    <w:rsid w:val="004E2605"/>
    <w:rsid w:val="004E2CDA"/>
    <w:rsid w:val="004E5D9F"/>
    <w:rsid w:val="004E6ED9"/>
    <w:rsid w:val="004F0F17"/>
    <w:rsid w:val="004F193F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56C7"/>
    <w:rsid w:val="00513448"/>
    <w:rsid w:val="00517B12"/>
    <w:rsid w:val="0052159A"/>
    <w:rsid w:val="00524500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47D54"/>
    <w:rsid w:val="00550E44"/>
    <w:rsid w:val="005513A9"/>
    <w:rsid w:val="00551D82"/>
    <w:rsid w:val="00552A9F"/>
    <w:rsid w:val="0055336B"/>
    <w:rsid w:val="00553CCB"/>
    <w:rsid w:val="00557BCE"/>
    <w:rsid w:val="00564029"/>
    <w:rsid w:val="00564D7B"/>
    <w:rsid w:val="0056527D"/>
    <w:rsid w:val="00565440"/>
    <w:rsid w:val="005703E6"/>
    <w:rsid w:val="0057407D"/>
    <w:rsid w:val="005803E5"/>
    <w:rsid w:val="00580849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1FDE"/>
    <w:rsid w:val="005B31D5"/>
    <w:rsid w:val="005B391B"/>
    <w:rsid w:val="005B781D"/>
    <w:rsid w:val="005C131C"/>
    <w:rsid w:val="005C4038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B1"/>
    <w:rsid w:val="005D5552"/>
    <w:rsid w:val="005D6823"/>
    <w:rsid w:val="005E04CE"/>
    <w:rsid w:val="005E3A92"/>
    <w:rsid w:val="005E4C99"/>
    <w:rsid w:val="005E5269"/>
    <w:rsid w:val="005E6CC9"/>
    <w:rsid w:val="005E6E29"/>
    <w:rsid w:val="005E723E"/>
    <w:rsid w:val="005F11D7"/>
    <w:rsid w:val="005F204A"/>
    <w:rsid w:val="005F278E"/>
    <w:rsid w:val="005F5979"/>
    <w:rsid w:val="005F61C1"/>
    <w:rsid w:val="005F7A49"/>
    <w:rsid w:val="006022A3"/>
    <w:rsid w:val="00602D52"/>
    <w:rsid w:val="00604363"/>
    <w:rsid w:val="00605051"/>
    <w:rsid w:val="00610E19"/>
    <w:rsid w:val="00613400"/>
    <w:rsid w:val="0061659D"/>
    <w:rsid w:val="006165B9"/>
    <w:rsid w:val="006205C9"/>
    <w:rsid w:val="0062080C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4E5B"/>
    <w:rsid w:val="006572D4"/>
    <w:rsid w:val="006577B3"/>
    <w:rsid w:val="00663AB3"/>
    <w:rsid w:val="006660F3"/>
    <w:rsid w:val="006667D8"/>
    <w:rsid w:val="00667565"/>
    <w:rsid w:val="0066769E"/>
    <w:rsid w:val="00670041"/>
    <w:rsid w:val="0067184C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2B0D"/>
    <w:rsid w:val="00694061"/>
    <w:rsid w:val="006940D3"/>
    <w:rsid w:val="00694F21"/>
    <w:rsid w:val="00695634"/>
    <w:rsid w:val="0069586E"/>
    <w:rsid w:val="006A3299"/>
    <w:rsid w:val="006A4CA4"/>
    <w:rsid w:val="006A6DE5"/>
    <w:rsid w:val="006B2F67"/>
    <w:rsid w:val="006B5EAB"/>
    <w:rsid w:val="006B646C"/>
    <w:rsid w:val="006C08A5"/>
    <w:rsid w:val="006C3FD8"/>
    <w:rsid w:val="006C5168"/>
    <w:rsid w:val="006C5BA9"/>
    <w:rsid w:val="006C7054"/>
    <w:rsid w:val="006D505E"/>
    <w:rsid w:val="006D7166"/>
    <w:rsid w:val="006E2245"/>
    <w:rsid w:val="006E7E50"/>
    <w:rsid w:val="006F346B"/>
    <w:rsid w:val="006F56EE"/>
    <w:rsid w:val="007008CF"/>
    <w:rsid w:val="007033A9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6C08"/>
    <w:rsid w:val="00736F95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30FA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0ABD"/>
    <w:rsid w:val="007A21AF"/>
    <w:rsid w:val="007A635E"/>
    <w:rsid w:val="007B6366"/>
    <w:rsid w:val="007B74F5"/>
    <w:rsid w:val="007C3E81"/>
    <w:rsid w:val="007C6AB7"/>
    <w:rsid w:val="007D06D3"/>
    <w:rsid w:val="007D1FB9"/>
    <w:rsid w:val="007D5E2E"/>
    <w:rsid w:val="007D7040"/>
    <w:rsid w:val="007D77E9"/>
    <w:rsid w:val="007E0960"/>
    <w:rsid w:val="007E3A67"/>
    <w:rsid w:val="007E51C3"/>
    <w:rsid w:val="007E6399"/>
    <w:rsid w:val="007F0FED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5B19"/>
    <w:rsid w:val="00826C05"/>
    <w:rsid w:val="00831EBD"/>
    <w:rsid w:val="00831EE3"/>
    <w:rsid w:val="00831F2B"/>
    <w:rsid w:val="00832249"/>
    <w:rsid w:val="00832B7E"/>
    <w:rsid w:val="008344D2"/>
    <w:rsid w:val="00834D57"/>
    <w:rsid w:val="0083555B"/>
    <w:rsid w:val="008360B3"/>
    <w:rsid w:val="008416AE"/>
    <w:rsid w:val="00844535"/>
    <w:rsid w:val="00846858"/>
    <w:rsid w:val="008478C0"/>
    <w:rsid w:val="008500EE"/>
    <w:rsid w:val="00852A68"/>
    <w:rsid w:val="00852C36"/>
    <w:rsid w:val="00854348"/>
    <w:rsid w:val="008561DC"/>
    <w:rsid w:val="00861625"/>
    <w:rsid w:val="008617B5"/>
    <w:rsid w:val="00864E53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426"/>
    <w:rsid w:val="008918FB"/>
    <w:rsid w:val="0089362D"/>
    <w:rsid w:val="00897974"/>
    <w:rsid w:val="00897EE5"/>
    <w:rsid w:val="008A0CE3"/>
    <w:rsid w:val="008A1638"/>
    <w:rsid w:val="008A4F96"/>
    <w:rsid w:val="008A66DA"/>
    <w:rsid w:val="008A67DA"/>
    <w:rsid w:val="008B0548"/>
    <w:rsid w:val="008B46F0"/>
    <w:rsid w:val="008B6BE8"/>
    <w:rsid w:val="008C2A26"/>
    <w:rsid w:val="008C2B83"/>
    <w:rsid w:val="008C3FFA"/>
    <w:rsid w:val="008C44D1"/>
    <w:rsid w:val="008C4C4D"/>
    <w:rsid w:val="008D0A66"/>
    <w:rsid w:val="008D4A9B"/>
    <w:rsid w:val="008D5DFC"/>
    <w:rsid w:val="008D6EAD"/>
    <w:rsid w:val="008D7352"/>
    <w:rsid w:val="008D7912"/>
    <w:rsid w:val="008E1166"/>
    <w:rsid w:val="008E1A93"/>
    <w:rsid w:val="008E6CF3"/>
    <w:rsid w:val="008F1936"/>
    <w:rsid w:val="008F202C"/>
    <w:rsid w:val="008F5462"/>
    <w:rsid w:val="008F5B43"/>
    <w:rsid w:val="008F5FDB"/>
    <w:rsid w:val="00900192"/>
    <w:rsid w:val="00901520"/>
    <w:rsid w:val="00902E68"/>
    <w:rsid w:val="00906727"/>
    <w:rsid w:val="00912BC6"/>
    <w:rsid w:val="00913F2E"/>
    <w:rsid w:val="00920202"/>
    <w:rsid w:val="0092361F"/>
    <w:rsid w:val="00926C3A"/>
    <w:rsid w:val="00927C53"/>
    <w:rsid w:val="009364CC"/>
    <w:rsid w:val="00941FFF"/>
    <w:rsid w:val="0094330B"/>
    <w:rsid w:val="00945F3B"/>
    <w:rsid w:val="009474CA"/>
    <w:rsid w:val="0095010C"/>
    <w:rsid w:val="0095123E"/>
    <w:rsid w:val="0095391F"/>
    <w:rsid w:val="0095442E"/>
    <w:rsid w:val="009547AF"/>
    <w:rsid w:val="0096014B"/>
    <w:rsid w:val="00962328"/>
    <w:rsid w:val="009629C2"/>
    <w:rsid w:val="00963F6D"/>
    <w:rsid w:val="00970D49"/>
    <w:rsid w:val="00970DF1"/>
    <w:rsid w:val="00971989"/>
    <w:rsid w:val="009722EA"/>
    <w:rsid w:val="00972CD6"/>
    <w:rsid w:val="00975A67"/>
    <w:rsid w:val="00976F4D"/>
    <w:rsid w:val="00982E40"/>
    <w:rsid w:val="009861D7"/>
    <w:rsid w:val="009919A3"/>
    <w:rsid w:val="00991A83"/>
    <w:rsid w:val="009A234A"/>
    <w:rsid w:val="009A3BAB"/>
    <w:rsid w:val="009A508F"/>
    <w:rsid w:val="009A523A"/>
    <w:rsid w:val="009B1972"/>
    <w:rsid w:val="009B4D55"/>
    <w:rsid w:val="009B6F06"/>
    <w:rsid w:val="009C0C39"/>
    <w:rsid w:val="009C5C00"/>
    <w:rsid w:val="009C6C00"/>
    <w:rsid w:val="009C756B"/>
    <w:rsid w:val="009D1805"/>
    <w:rsid w:val="009D5270"/>
    <w:rsid w:val="009E03D0"/>
    <w:rsid w:val="009E050F"/>
    <w:rsid w:val="009E293B"/>
    <w:rsid w:val="009E33A9"/>
    <w:rsid w:val="009F2E59"/>
    <w:rsid w:val="009F308B"/>
    <w:rsid w:val="009F7A28"/>
    <w:rsid w:val="00A02545"/>
    <w:rsid w:val="00A04A40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62D1"/>
    <w:rsid w:val="00A47E94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2974"/>
    <w:rsid w:val="00A966E4"/>
    <w:rsid w:val="00A97866"/>
    <w:rsid w:val="00AA11BB"/>
    <w:rsid w:val="00AA3772"/>
    <w:rsid w:val="00AA3A6F"/>
    <w:rsid w:val="00AA7407"/>
    <w:rsid w:val="00AA7FFA"/>
    <w:rsid w:val="00AB0F9D"/>
    <w:rsid w:val="00AB106E"/>
    <w:rsid w:val="00AB2224"/>
    <w:rsid w:val="00AB407D"/>
    <w:rsid w:val="00AB512B"/>
    <w:rsid w:val="00AB564C"/>
    <w:rsid w:val="00AB7C72"/>
    <w:rsid w:val="00AC30E7"/>
    <w:rsid w:val="00AC60FE"/>
    <w:rsid w:val="00AC648D"/>
    <w:rsid w:val="00AC7349"/>
    <w:rsid w:val="00AC7550"/>
    <w:rsid w:val="00AC77AD"/>
    <w:rsid w:val="00AD0438"/>
    <w:rsid w:val="00AD3214"/>
    <w:rsid w:val="00AD5D9B"/>
    <w:rsid w:val="00AD63C1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3CBC"/>
    <w:rsid w:val="00B37136"/>
    <w:rsid w:val="00B37908"/>
    <w:rsid w:val="00B37E85"/>
    <w:rsid w:val="00B40669"/>
    <w:rsid w:val="00B42483"/>
    <w:rsid w:val="00B43AA3"/>
    <w:rsid w:val="00B44739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29"/>
    <w:rsid w:val="00B71589"/>
    <w:rsid w:val="00B71F4B"/>
    <w:rsid w:val="00B73058"/>
    <w:rsid w:val="00B73A53"/>
    <w:rsid w:val="00B82D8D"/>
    <w:rsid w:val="00B9211C"/>
    <w:rsid w:val="00B9309B"/>
    <w:rsid w:val="00B93DF8"/>
    <w:rsid w:val="00B95709"/>
    <w:rsid w:val="00BA1F40"/>
    <w:rsid w:val="00BA4820"/>
    <w:rsid w:val="00BA65FC"/>
    <w:rsid w:val="00BA7568"/>
    <w:rsid w:val="00BB6D67"/>
    <w:rsid w:val="00BC4587"/>
    <w:rsid w:val="00BC56D6"/>
    <w:rsid w:val="00BD0DD4"/>
    <w:rsid w:val="00BD3B35"/>
    <w:rsid w:val="00BD50CA"/>
    <w:rsid w:val="00BD6DEE"/>
    <w:rsid w:val="00BE3354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6FE6"/>
    <w:rsid w:val="00C072ED"/>
    <w:rsid w:val="00C07904"/>
    <w:rsid w:val="00C1253A"/>
    <w:rsid w:val="00C128FB"/>
    <w:rsid w:val="00C13D6F"/>
    <w:rsid w:val="00C13D79"/>
    <w:rsid w:val="00C148D1"/>
    <w:rsid w:val="00C14C80"/>
    <w:rsid w:val="00C14F16"/>
    <w:rsid w:val="00C16A0A"/>
    <w:rsid w:val="00C24470"/>
    <w:rsid w:val="00C25536"/>
    <w:rsid w:val="00C27002"/>
    <w:rsid w:val="00C31726"/>
    <w:rsid w:val="00C3399F"/>
    <w:rsid w:val="00C33BA3"/>
    <w:rsid w:val="00C355A5"/>
    <w:rsid w:val="00C3614C"/>
    <w:rsid w:val="00C368DB"/>
    <w:rsid w:val="00C418CA"/>
    <w:rsid w:val="00C421F2"/>
    <w:rsid w:val="00C43481"/>
    <w:rsid w:val="00C43B64"/>
    <w:rsid w:val="00C52B29"/>
    <w:rsid w:val="00C52E5A"/>
    <w:rsid w:val="00C5364A"/>
    <w:rsid w:val="00C53F37"/>
    <w:rsid w:val="00C54CFF"/>
    <w:rsid w:val="00C60308"/>
    <w:rsid w:val="00C6263A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018"/>
    <w:rsid w:val="00C9597C"/>
    <w:rsid w:val="00C9689E"/>
    <w:rsid w:val="00CA07D7"/>
    <w:rsid w:val="00CA10A1"/>
    <w:rsid w:val="00CA5E1C"/>
    <w:rsid w:val="00CB08C2"/>
    <w:rsid w:val="00CB13B7"/>
    <w:rsid w:val="00CB1417"/>
    <w:rsid w:val="00CB4F40"/>
    <w:rsid w:val="00CD089B"/>
    <w:rsid w:val="00CD6336"/>
    <w:rsid w:val="00CD7485"/>
    <w:rsid w:val="00CE29FC"/>
    <w:rsid w:val="00CE6B06"/>
    <w:rsid w:val="00CF0DCB"/>
    <w:rsid w:val="00CF2358"/>
    <w:rsid w:val="00CF54AC"/>
    <w:rsid w:val="00D0104E"/>
    <w:rsid w:val="00D05F24"/>
    <w:rsid w:val="00D1123E"/>
    <w:rsid w:val="00D21428"/>
    <w:rsid w:val="00D22895"/>
    <w:rsid w:val="00D23385"/>
    <w:rsid w:val="00D23A61"/>
    <w:rsid w:val="00D23E54"/>
    <w:rsid w:val="00D26DCC"/>
    <w:rsid w:val="00D27209"/>
    <w:rsid w:val="00D2743A"/>
    <w:rsid w:val="00D27866"/>
    <w:rsid w:val="00D33578"/>
    <w:rsid w:val="00D37E23"/>
    <w:rsid w:val="00D406D6"/>
    <w:rsid w:val="00D429ED"/>
    <w:rsid w:val="00D4354E"/>
    <w:rsid w:val="00D4587D"/>
    <w:rsid w:val="00D4611C"/>
    <w:rsid w:val="00D46998"/>
    <w:rsid w:val="00D544F5"/>
    <w:rsid w:val="00D54E53"/>
    <w:rsid w:val="00D5665A"/>
    <w:rsid w:val="00D56C13"/>
    <w:rsid w:val="00D66F4E"/>
    <w:rsid w:val="00D733D5"/>
    <w:rsid w:val="00D73957"/>
    <w:rsid w:val="00D752EE"/>
    <w:rsid w:val="00D76CD3"/>
    <w:rsid w:val="00D77D70"/>
    <w:rsid w:val="00D80DF8"/>
    <w:rsid w:val="00D8277F"/>
    <w:rsid w:val="00D82C34"/>
    <w:rsid w:val="00D850D2"/>
    <w:rsid w:val="00D8582F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34E7"/>
    <w:rsid w:val="00DB62EE"/>
    <w:rsid w:val="00DC28E6"/>
    <w:rsid w:val="00DC4CFD"/>
    <w:rsid w:val="00DC634E"/>
    <w:rsid w:val="00DC6A12"/>
    <w:rsid w:val="00DD763F"/>
    <w:rsid w:val="00DD79F5"/>
    <w:rsid w:val="00DD7BB2"/>
    <w:rsid w:val="00DE110C"/>
    <w:rsid w:val="00DE1B8E"/>
    <w:rsid w:val="00DE66E1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32"/>
    <w:rsid w:val="00E03955"/>
    <w:rsid w:val="00E0721F"/>
    <w:rsid w:val="00E2211E"/>
    <w:rsid w:val="00E22328"/>
    <w:rsid w:val="00E242DA"/>
    <w:rsid w:val="00E24C6A"/>
    <w:rsid w:val="00E25811"/>
    <w:rsid w:val="00E26A65"/>
    <w:rsid w:val="00E3246A"/>
    <w:rsid w:val="00E32F85"/>
    <w:rsid w:val="00E35187"/>
    <w:rsid w:val="00E35A14"/>
    <w:rsid w:val="00E36FD8"/>
    <w:rsid w:val="00E37380"/>
    <w:rsid w:val="00E430DA"/>
    <w:rsid w:val="00E45067"/>
    <w:rsid w:val="00E465C4"/>
    <w:rsid w:val="00E46CF9"/>
    <w:rsid w:val="00E50D83"/>
    <w:rsid w:val="00E53812"/>
    <w:rsid w:val="00E554C6"/>
    <w:rsid w:val="00E604EE"/>
    <w:rsid w:val="00E608D2"/>
    <w:rsid w:val="00E62627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801"/>
    <w:rsid w:val="00E81B30"/>
    <w:rsid w:val="00E84DF8"/>
    <w:rsid w:val="00E86D42"/>
    <w:rsid w:val="00E9092B"/>
    <w:rsid w:val="00E92BBA"/>
    <w:rsid w:val="00E92FFE"/>
    <w:rsid w:val="00E94222"/>
    <w:rsid w:val="00E94721"/>
    <w:rsid w:val="00E97C44"/>
    <w:rsid w:val="00EA0B92"/>
    <w:rsid w:val="00EA10E4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175A"/>
    <w:rsid w:val="00EE26A0"/>
    <w:rsid w:val="00EE5E40"/>
    <w:rsid w:val="00EE6EE2"/>
    <w:rsid w:val="00EF0EC6"/>
    <w:rsid w:val="00EF392E"/>
    <w:rsid w:val="00EF451A"/>
    <w:rsid w:val="00EF55A2"/>
    <w:rsid w:val="00F016DB"/>
    <w:rsid w:val="00F02A48"/>
    <w:rsid w:val="00F065E6"/>
    <w:rsid w:val="00F137DC"/>
    <w:rsid w:val="00F15ECF"/>
    <w:rsid w:val="00F20B48"/>
    <w:rsid w:val="00F211D9"/>
    <w:rsid w:val="00F23452"/>
    <w:rsid w:val="00F24B86"/>
    <w:rsid w:val="00F30239"/>
    <w:rsid w:val="00F3378D"/>
    <w:rsid w:val="00F356ED"/>
    <w:rsid w:val="00F377EA"/>
    <w:rsid w:val="00F414C4"/>
    <w:rsid w:val="00F45209"/>
    <w:rsid w:val="00F46918"/>
    <w:rsid w:val="00F46DDE"/>
    <w:rsid w:val="00F46E87"/>
    <w:rsid w:val="00F53400"/>
    <w:rsid w:val="00F5385E"/>
    <w:rsid w:val="00F578BB"/>
    <w:rsid w:val="00F60269"/>
    <w:rsid w:val="00F62700"/>
    <w:rsid w:val="00F639BC"/>
    <w:rsid w:val="00F64372"/>
    <w:rsid w:val="00F6478C"/>
    <w:rsid w:val="00F65E9F"/>
    <w:rsid w:val="00F67604"/>
    <w:rsid w:val="00F7033C"/>
    <w:rsid w:val="00F70514"/>
    <w:rsid w:val="00F72728"/>
    <w:rsid w:val="00F7505A"/>
    <w:rsid w:val="00F8043D"/>
    <w:rsid w:val="00F805DC"/>
    <w:rsid w:val="00F84416"/>
    <w:rsid w:val="00F86054"/>
    <w:rsid w:val="00F87A9D"/>
    <w:rsid w:val="00F91952"/>
    <w:rsid w:val="00F96395"/>
    <w:rsid w:val="00F976AD"/>
    <w:rsid w:val="00FA0274"/>
    <w:rsid w:val="00FA1F05"/>
    <w:rsid w:val="00FA277B"/>
    <w:rsid w:val="00FA380A"/>
    <w:rsid w:val="00FA54E2"/>
    <w:rsid w:val="00FA797D"/>
    <w:rsid w:val="00FB63A4"/>
    <w:rsid w:val="00FC371F"/>
    <w:rsid w:val="00FC5461"/>
    <w:rsid w:val="00FC5979"/>
    <w:rsid w:val="00FC5A7C"/>
    <w:rsid w:val="00FE038F"/>
    <w:rsid w:val="00FE5304"/>
    <w:rsid w:val="00FE5A80"/>
    <w:rsid w:val="00FE7C18"/>
    <w:rsid w:val="00FF2B01"/>
    <w:rsid w:val="00FF4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41FFF"/>
    <w:pPr>
      <w:keepNext/>
      <w:keepLines/>
      <w:spacing w:before="120" w:after="60"/>
      <w:outlineLvl w:val="0"/>
    </w:pPr>
    <w:rPr>
      <w:rFonts w:eastAsia="SimSun" w:cs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 w:cs="Times New Roman"/>
      <w:b/>
      <w:color w:val="7C380A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9"/>
    <w:qFormat/>
    <w:rsid w:val="009A234A"/>
    <w:pPr>
      <w:tabs>
        <w:tab w:val="clear" w:pos="1843"/>
        <w:tab w:val="left" w:pos="1701"/>
      </w:tabs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41FFF"/>
    <w:pPr>
      <w:keepNext/>
      <w:keepLines/>
      <w:spacing w:before="80" w:after="80"/>
      <w:outlineLvl w:val="3"/>
    </w:pPr>
    <w:rPr>
      <w:rFonts w:eastAsia="SimSun" w:cs="Times New Roman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941FFF"/>
    <w:pPr>
      <w:keepNext/>
      <w:keepLines/>
      <w:spacing w:before="40" w:after="0"/>
      <w:outlineLvl w:val="4"/>
    </w:pPr>
    <w:rPr>
      <w:rFonts w:eastAsia="SimSun" w:cs="Times New Roman"/>
      <w:b/>
      <w:color w:val="B2500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1FFF"/>
    <w:rPr>
      <w:rFonts w:eastAsia="SimSun" w:cs="Times New Roman"/>
      <w:b/>
      <w:color w:val="642D08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51D82"/>
    <w:rPr>
      <w:rFonts w:eastAsia="SimSun" w:cs="Times New Roman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A234A"/>
    <w:rPr>
      <w:rFonts w:eastAsia="SimSun" w:cs="Times New Roman"/>
      <w:b/>
      <w:color w:val="7C380A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41FFF"/>
    <w:rPr>
      <w:rFonts w:eastAsia="SimSun" w:cs="Times New Roman"/>
      <w:b/>
      <w:iCs/>
      <w:color w:val="A34A0D"/>
      <w:sz w:val="28"/>
      <w:lang w:val="bg-BG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941FFF"/>
    <w:rPr>
      <w:rFonts w:eastAsia="SimSun" w:cs="Times New Roman"/>
      <w:b/>
      <w:color w:val="B2500E"/>
      <w:lang w:val="bg-BG"/>
    </w:rPr>
  </w:style>
  <w:style w:type="paragraph" w:styleId="Header">
    <w:name w:val="header"/>
    <w:basedOn w:val="Normal"/>
    <w:link w:val="Head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068A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68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79324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524789"/>
    <w:rPr>
      <w:rFonts w:cs="Times New Roman"/>
      <w:b/>
      <w:bCs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C0490B"/>
    <w:rPr>
      <w:rFonts w:cs="Times New Roman"/>
      <w:color w:val="800080"/>
      <w:u w:val="single"/>
    </w:rPr>
  </w:style>
  <w:style w:type="paragraph" w:customStyle="1" w:styleId="Code">
    <w:name w:val="Code"/>
    <w:basedOn w:val="Normal"/>
    <w:next w:val="Normal"/>
    <w:link w:val="CodeChar"/>
    <w:uiPriority w:val="99"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99"/>
    <w:rsid w:val="00FE5A80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B42483"/>
    <w:rPr>
      <w:rFonts w:cs="Times New Roman"/>
      <w:lang w:val="bg-BG"/>
    </w:rPr>
  </w:style>
  <w:style w:type="character" w:customStyle="1" w:styleId="CodeChar">
    <w:name w:val="Code Char"/>
    <w:basedOn w:val="ListParagraphChar"/>
    <w:link w:val="Code"/>
    <w:uiPriority w:val="99"/>
    <w:locked/>
    <w:rsid w:val="00B42483"/>
    <w:rPr>
      <w:rFonts w:ascii="Consolas" w:hAnsi="Consolas" w:cs="Consolas"/>
      <w:b/>
      <w:noProof/>
    </w:rPr>
  </w:style>
  <w:style w:type="character" w:styleId="Emphasis">
    <w:name w:val="Emphasis"/>
    <w:basedOn w:val="DefaultParagraphFont"/>
    <w:uiPriority w:val="99"/>
    <w:qFormat/>
    <w:rsid w:val="00083BAB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562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6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9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9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0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2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4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69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2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5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5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6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6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9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6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5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8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63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3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30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1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6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29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1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2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3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3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7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07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1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3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563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302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06/Data-Structures-Sample-Exa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softuni.bg/trainings/1147/Data-Structures-June-2015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8.png"/><Relationship Id="rId3" Type="http://schemas.openxmlformats.org/officeDocument/2006/relationships/hyperlink" Target="http://softuni.bg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5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2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image" Target="media/image21.jpeg"/><Relationship Id="rId5" Type="http://schemas.openxmlformats.org/officeDocument/2006/relationships/hyperlink" Target="http://softuni.org/" TargetMode="External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4.png"/><Relationship Id="rId19" Type="http://schemas.openxmlformats.org/officeDocument/2006/relationships/hyperlink" Target="http://github.com/softuni" TargetMode="External"/><Relationship Id="rId4" Type="http://schemas.openxmlformats.org/officeDocument/2006/relationships/image" Target="media/image11.png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6468</TotalTime>
  <Pages>14</Pages>
  <Words>2847</Words>
  <Characters>16230</Characters>
  <Application>Microsoft Office Outlook</Application>
  <DocSecurity>0</DocSecurity>
  <Lines>0</Lines>
  <Paragraphs>0</Paragraphs>
  <ScaleCrop>false</ScaleCrop>
  <Company>Software University Foundation - http://softuni.org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Shopping Center</dc:title>
  <dc:subject/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etasheva</cp:lastModifiedBy>
  <cp:revision>578</cp:revision>
  <cp:lastPrinted>2014-02-12T16:33:00Z</cp:lastPrinted>
  <dcterms:created xsi:type="dcterms:W3CDTF">2013-11-06T12:04:00Z</dcterms:created>
  <dcterms:modified xsi:type="dcterms:W3CDTF">2016-03-24T07:26:00Z</dcterms:modified>
  <cp:category>programming, education, software engineering, software development</cp:category>
</cp:coreProperties>
</file>